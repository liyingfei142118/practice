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4874260</wp:posOffset>
                </wp:positionV>
                <wp:extent cx="2301240" cy="201930"/>
                <wp:effectExtent l="0" t="0" r="0" b="0"/>
                <wp:wrapNone/>
                <wp:docPr id="4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20193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幼圆" w:hAnsi="幼圆" w:eastAsia="幼圆" w:cs="幼圆"/>
                                <w:color w:val="FFFFFF"/>
                                <w:sz w:val="24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4"/>
                                <w:szCs w:val="22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48" o:spid="_x0000_s1026" o:spt="202" type="#_x0000_t202" style="position:absolute;left:0pt;margin-left:114.3pt;margin-top:383.8pt;height:15.9pt;width:181.2pt;z-index:251766784;mso-width-relative:page;mso-height-relative:page;" filled="f" stroked="f" coordsize="21600,21600" o:gfxdata="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FkZStoAAAALAQAADwAAAAAAAAABACAAAAAiAAAAZHJzL2Rvd25y&#10;ZXYueG1sUEsBAhQAFAAAAAgAh07iQLMV3jjDAQAAVQMAAA4AAAAAAAAAAQAgAAAAKQEAAGRycy9l&#10;Mm9Eb2MueG1sUEsFBgAAAAAGAAYAWQEAAF4FAAAAAA==&#10;">
                <v:fill on="f" focussize="0,0"/>
                <v:stroke on="f" weight="1.2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distribute"/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2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4782185</wp:posOffset>
                </wp:positionV>
                <wp:extent cx="2274570" cy="635"/>
                <wp:effectExtent l="0" t="0" r="0" b="0"/>
                <wp:wrapNone/>
                <wp:docPr id="3" name="直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0" o:spid="_x0000_s1026" o:spt="20" style="position:absolute;left:0pt;margin-left:115.75pt;margin-top:376.55pt;height:0.05pt;width:179.1pt;z-index:251765760;mso-width-relative:page;mso-height-relative:page;" filled="f" stroked="t" coordsize="21600,21600" o:gfxdata="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QXGSn2QAAAAsBAAAPAAAAAAAAAAEAIAAAACIA&#10;AABkcnMvZG93bnJldi54bWxQSwECFAAUAAAACACHTuJAMX4Rwc8BAACSAwAADgAAAAAAAAABACAA&#10;AAAoAQAAZHJzL2Uyb0RvYy54bWxQSwUGAAAAAAYABgBZAQAAaQUAAAAA&#10;">
                <v:fill on="f" focussize="0,0"/>
                <v:stroke weight="1pt"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3495675</wp:posOffset>
                </wp:positionV>
                <wp:extent cx="2263140" cy="1155700"/>
                <wp:effectExtent l="0" t="0" r="3810" b="6350"/>
                <wp:wrapNone/>
                <wp:docPr id="17" name="组合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140" cy="1155700"/>
                          <a:chOff x="7657" y="7108"/>
                          <a:chExt cx="3564" cy="1820"/>
                        </a:xfrm>
                      </wpg:grpSpPr>
                      <wpg:grpSp>
                        <wpg:cNvPr id="9" name="组合 266"/>
                        <wpg:cNvGrpSpPr/>
                        <wpg:grpSpPr>
                          <a:xfrm>
                            <a:off x="9875" y="7159"/>
                            <a:ext cx="1346" cy="1766"/>
                            <a:chOff x="9875" y="7159"/>
                            <a:chExt cx="1346" cy="1766"/>
                          </a:xfrm>
                        </wpg:grpSpPr>
                        <wps:wsp>
                          <wps:cNvPr id="5" name="Freeform 157"/>
                          <wps:cNvSpPr/>
                          <wps:spPr>
                            <a:xfrm>
                              <a:off x="9875" y="7159"/>
                              <a:ext cx="1347" cy="176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71142" y="0"/>
                                </a:cxn>
                                <a:cxn ang="0">
                                  <a:pos x="191229" y="0"/>
                                </a:cxn>
                                <a:cxn ang="0">
                                  <a:pos x="52494" y="127633"/>
                                </a:cxn>
                                <a:cxn ang="0">
                                  <a:pos x="0" y="1280086"/>
                                </a:cxn>
                                <a:cxn ang="0">
                                  <a:pos x="0" y="1280086"/>
                                </a:cxn>
                                <a:cxn ang="0">
                                  <a:pos x="0" y="1280086"/>
                                </a:cxn>
                                <a:cxn ang="0">
                                  <a:pos x="33746" y="1317625"/>
                                </a:cxn>
                                <a:cxn ang="0">
                                  <a:pos x="71242" y="1280086"/>
                                </a:cxn>
                                <a:cxn ang="0">
                                  <a:pos x="71242" y="1280086"/>
                                </a:cxn>
                                <a:cxn ang="0">
                                  <a:pos x="127486" y="131387"/>
                                </a:cxn>
                                <a:cxn ang="0">
                                  <a:pos x="191229" y="71324"/>
                                </a:cxn>
                                <a:cxn ang="0">
                                  <a:pos x="971142" y="71324"/>
                                </a:cxn>
                                <a:cxn ang="0">
                                  <a:pos x="971142" y="71324"/>
                                </a:cxn>
                                <a:cxn ang="0">
                                  <a:pos x="1004888" y="33785"/>
                                </a:cxn>
                                <a:cxn ang="0">
                                  <a:pos x="971142" y="0"/>
                                </a:cxn>
                              </a:cxnLst>
                              <a:pathLst>
                                <a:path w="268" h="351">
                                  <a:moveTo>
                                    <a:pt x="259" y="0"/>
                                  </a:moveTo>
                                  <a:cubicBezTo>
                                    <a:pt x="51" y="0"/>
                                    <a:pt x="51" y="0"/>
                                    <a:pt x="51" y="0"/>
                                  </a:cubicBezTo>
                                  <a:cubicBezTo>
                                    <a:pt x="31" y="0"/>
                                    <a:pt x="16" y="7"/>
                                    <a:pt x="14" y="34"/>
                                  </a:cubicBezTo>
                                  <a:cubicBezTo>
                                    <a:pt x="0" y="341"/>
                                    <a:pt x="0" y="341"/>
                                    <a:pt x="0" y="341"/>
                                  </a:cubicBezTo>
                                  <a:cubicBezTo>
                                    <a:pt x="0" y="341"/>
                                    <a:pt x="0" y="341"/>
                                    <a:pt x="0" y="341"/>
                                  </a:cubicBezTo>
                                  <a:cubicBezTo>
                                    <a:pt x="0" y="341"/>
                                    <a:pt x="0" y="341"/>
                                    <a:pt x="0" y="341"/>
                                  </a:cubicBezTo>
                                  <a:cubicBezTo>
                                    <a:pt x="0" y="347"/>
                                    <a:pt x="4" y="351"/>
                                    <a:pt x="9" y="351"/>
                                  </a:cubicBezTo>
                                  <a:cubicBezTo>
                                    <a:pt x="15" y="351"/>
                                    <a:pt x="19" y="347"/>
                                    <a:pt x="19" y="341"/>
                                  </a:cubicBezTo>
                                  <a:cubicBezTo>
                                    <a:pt x="19" y="341"/>
                                    <a:pt x="19" y="341"/>
                                    <a:pt x="19" y="341"/>
                                  </a:cubicBezTo>
                                  <a:cubicBezTo>
                                    <a:pt x="34" y="35"/>
                                    <a:pt x="34" y="35"/>
                                    <a:pt x="34" y="35"/>
                                  </a:cubicBezTo>
                                  <a:cubicBezTo>
                                    <a:pt x="35" y="23"/>
                                    <a:pt x="42" y="19"/>
                                    <a:pt x="51" y="19"/>
                                  </a:cubicBezTo>
                                  <a:cubicBezTo>
                                    <a:pt x="259" y="19"/>
                                    <a:pt x="259" y="19"/>
                                    <a:pt x="259" y="19"/>
                                  </a:cubicBezTo>
                                  <a:cubicBezTo>
                                    <a:pt x="259" y="19"/>
                                    <a:pt x="259" y="19"/>
                                    <a:pt x="259" y="19"/>
                                  </a:cubicBezTo>
                                  <a:cubicBezTo>
                                    <a:pt x="264" y="19"/>
                                    <a:pt x="268" y="15"/>
                                    <a:pt x="268" y="9"/>
                                  </a:cubicBezTo>
                                  <a:cubicBezTo>
                                    <a:pt x="268" y="4"/>
                                    <a:pt x="264" y="0"/>
                                    <a:pt x="25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6" name="Freeform 158"/>
                          <wps:cNvSpPr/>
                          <wps:spPr>
                            <a:xfrm>
                              <a:off x="10142" y="7355"/>
                              <a:ext cx="1005" cy="157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10680" y="221548"/>
                                </a:cxn>
                                <a:cxn ang="0">
                                  <a:pos x="543243" y="221548"/>
                                </a:cxn>
                                <a:cxn ang="0">
                                  <a:pos x="273495" y="0"/>
                                </a:cxn>
                                <a:cxn ang="0">
                                  <a:pos x="0" y="274119"/>
                                </a:cxn>
                                <a:cxn ang="0">
                                  <a:pos x="198565" y="536972"/>
                                </a:cxn>
                                <a:cxn ang="0">
                                  <a:pos x="104902" y="1126514"/>
                                </a:cxn>
                                <a:cxn ang="0">
                                  <a:pos x="104902" y="1126514"/>
                                </a:cxn>
                                <a:cxn ang="0">
                                  <a:pos x="104902" y="1130269"/>
                                </a:cxn>
                                <a:cxn ang="0">
                                  <a:pos x="104902" y="1130269"/>
                                </a:cxn>
                                <a:cxn ang="0">
                                  <a:pos x="104902" y="1134025"/>
                                </a:cxn>
                                <a:cxn ang="0">
                                  <a:pos x="142367" y="1171575"/>
                                </a:cxn>
                                <a:cxn ang="0">
                                  <a:pos x="176086" y="1141535"/>
                                </a:cxn>
                                <a:cxn ang="0">
                                  <a:pos x="176086" y="1141535"/>
                                </a:cxn>
                                <a:cxn ang="0">
                                  <a:pos x="273495" y="548237"/>
                                </a:cxn>
                                <a:cxn ang="0">
                                  <a:pos x="273495" y="548237"/>
                                </a:cxn>
                                <a:cxn ang="0">
                                  <a:pos x="546989" y="296649"/>
                                </a:cxn>
                                <a:cxn ang="0">
                                  <a:pos x="610680" y="296649"/>
                                </a:cxn>
                                <a:cxn ang="0">
                                  <a:pos x="678117" y="352975"/>
                                </a:cxn>
                                <a:cxn ang="0">
                                  <a:pos x="678117" y="1040148"/>
                                </a:cxn>
                                <a:cxn ang="0">
                                  <a:pos x="610680" y="1100229"/>
                                </a:cxn>
                                <a:cxn ang="0">
                                  <a:pos x="423355" y="1100229"/>
                                </a:cxn>
                                <a:cxn ang="0">
                                  <a:pos x="419608" y="1100229"/>
                                </a:cxn>
                                <a:cxn ang="0">
                                  <a:pos x="385890" y="1134025"/>
                                </a:cxn>
                                <a:cxn ang="0">
                                  <a:pos x="419608" y="1171575"/>
                                </a:cxn>
                                <a:cxn ang="0">
                                  <a:pos x="419608" y="1171575"/>
                                </a:cxn>
                                <a:cxn ang="0">
                                  <a:pos x="610680" y="1171575"/>
                                </a:cxn>
                                <a:cxn ang="0">
                                  <a:pos x="749300" y="1040148"/>
                                </a:cxn>
                                <a:cxn ang="0">
                                  <a:pos x="749300" y="352975"/>
                                </a:cxn>
                                <a:cxn ang="0">
                                  <a:pos x="610680" y="221548"/>
                                </a:cxn>
                                <a:cxn ang="0">
                                  <a:pos x="273495" y="473136"/>
                                </a:cxn>
                                <a:cxn ang="0">
                                  <a:pos x="71184" y="274119"/>
                                </a:cxn>
                                <a:cxn ang="0">
                                  <a:pos x="273495" y="71346"/>
                                </a:cxn>
                                <a:cxn ang="0">
                                  <a:pos x="472059" y="274119"/>
                                </a:cxn>
                                <a:cxn ang="0">
                                  <a:pos x="273495" y="473136"/>
                                </a:cxn>
                              </a:cxnLst>
                              <a:pathLst>
                                <a:path w="200" h="312">
                                  <a:moveTo>
                                    <a:pt x="163" y="59"/>
                                  </a:moveTo>
                                  <a:cubicBezTo>
                                    <a:pt x="145" y="59"/>
                                    <a:pt x="145" y="59"/>
                                    <a:pt x="145" y="59"/>
                                  </a:cubicBezTo>
                                  <a:cubicBezTo>
                                    <a:pt x="138" y="25"/>
                                    <a:pt x="108" y="0"/>
                                    <a:pt x="73" y="0"/>
                                  </a:cubicBezTo>
                                  <a:cubicBezTo>
                                    <a:pt x="32" y="0"/>
                                    <a:pt x="0" y="32"/>
                                    <a:pt x="0" y="73"/>
                                  </a:cubicBezTo>
                                  <a:cubicBezTo>
                                    <a:pt x="0" y="106"/>
                                    <a:pt x="22" y="135"/>
                                    <a:pt x="53" y="143"/>
                                  </a:cubicBezTo>
                                  <a:cubicBezTo>
                                    <a:pt x="28" y="300"/>
                                    <a:pt x="28" y="300"/>
                                    <a:pt x="28" y="300"/>
                                  </a:cubicBezTo>
                                  <a:cubicBezTo>
                                    <a:pt x="28" y="300"/>
                                    <a:pt x="28" y="300"/>
                                    <a:pt x="28" y="300"/>
                                  </a:cubicBezTo>
                                  <a:cubicBezTo>
                                    <a:pt x="28" y="301"/>
                                    <a:pt x="28" y="301"/>
                                    <a:pt x="28" y="301"/>
                                  </a:cubicBezTo>
                                  <a:cubicBezTo>
                                    <a:pt x="28" y="301"/>
                                    <a:pt x="28" y="301"/>
                                    <a:pt x="28" y="301"/>
                                  </a:cubicBezTo>
                                  <a:cubicBezTo>
                                    <a:pt x="28" y="301"/>
                                    <a:pt x="28" y="302"/>
                                    <a:pt x="28" y="302"/>
                                  </a:cubicBezTo>
                                  <a:cubicBezTo>
                                    <a:pt x="28" y="308"/>
                                    <a:pt x="32" y="312"/>
                                    <a:pt x="38" y="312"/>
                                  </a:cubicBezTo>
                                  <a:cubicBezTo>
                                    <a:pt x="42" y="312"/>
                                    <a:pt x="46" y="309"/>
                                    <a:pt x="47" y="304"/>
                                  </a:cubicBezTo>
                                  <a:cubicBezTo>
                                    <a:pt x="47" y="304"/>
                                    <a:pt x="47" y="304"/>
                                    <a:pt x="47" y="304"/>
                                  </a:cubicBezTo>
                                  <a:cubicBezTo>
                                    <a:pt x="73" y="146"/>
                                    <a:pt x="73" y="146"/>
                                    <a:pt x="73" y="146"/>
                                  </a:cubicBezTo>
                                  <a:cubicBezTo>
                                    <a:pt x="73" y="146"/>
                                    <a:pt x="73" y="146"/>
                                    <a:pt x="73" y="146"/>
                                  </a:cubicBezTo>
                                  <a:cubicBezTo>
                                    <a:pt x="111" y="146"/>
                                    <a:pt x="142" y="116"/>
                                    <a:pt x="146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73" y="79"/>
                                    <a:pt x="181" y="82"/>
                                    <a:pt x="181" y="94"/>
                                  </a:cubicBezTo>
                                  <a:cubicBezTo>
                                    <a:pt x="181" y="277"/>
                                    <a:pt x="181" y="277"/>
                                    <a:pt x="181" y="277"/>
                                  </a:cubicBezTo>
                                  <a:cubicBezTo>
                                    <a:pt x="181" y="289"/>
                                    <a:pt x="173" y="293"/>
                                    <a:pt x="163" y="293"/>
                                  </a:cubicBezTo>
                                  <a:cubicBezTo>
                                    <a:pt x="113" y="293"/>
                                    <a:pt x="113" y="293"/>
                                    <a:pt x="113" y="293"/>
                                  </a:cubicBezTo>
                                  <a:cubicBezTo>
                                    <a:pt x="113" y="293"/>
                                    <a:pt x="112" y="293"/>
                                    <a:pt x="112" y="293"/>
                                  </a:cubicBezTo>
                                  <a:cubicBezTo>
                                    <a:pt x="107" y="293"/>
                                    <a:pt x="103" y="297"/>
                                    <a:pt x="103" y="302"/>
                                  </a:cubicBezTo>
                                  <a:cubicBezTo>
                                    <a:pt x="103" y="308"/>
                                    <a:pt x="107" y="312"/>
                                    <a:pt x="112" y="312"/>
                                  </a:cubicBezTo>
                                  <a:cubicBezTo>
                                    <a:pt x="112" y="312"/>
                                    <a:pt x="112" y="312"/>
                                    <a:pt x="112" y="312"/>
                                  </a:cubicBezTo>
                                  <a:cubicBezTo>
                                    <a:pt x="163" y="312"/>
                                    <a:pt x="163" y="312"/>
                                    <a:pt x="163" y="312"/>
                                  </a:cubicBezTo>
                                  <a:cubicBezTo>
                                    <a:pt x="183" y="312"/>
                                    <a:pt x="200" y="305"/>
                                    <a:pt x="200" y="277"/>
                                  </a:cubicBezTo>
                                  <a:cubicBezTo>
                                    <a:pt x="200" y="94"/>
                                    <a:pt x="200" y="94"/>
                                    <a:pt x="200" y="94"/>
                                  </a:cubicBezTo>
                                  <a:cubicBezTo>
                                    <a:pt x="200" y="67"/>
                                    <a:pt x="183" y="59"/>
                                    <a:pt x="163" y="59"/>
                                  </a:cubicBezTo>
                                  <a:close/>
                                  <a:moveTo>
                                    <a:pt x="73" y="126"/>
                                  </a:moveTo>
                                  <a:cubicBezTo>
                                    <a:pt x="43" y="126"/>
                                    <a:pt x="19" y="102"/>
                                    <a:pt x="19" y="73"/>
                                  </a:cubicBezTo>
                                  <a:cubicBezTo>
                                    <a:pt x="19" y="43"/>
                                    <a:pt x="43" y="19"/>
                                    <a:pt x="73" y="19"/>
                                  </a:cubicBezTo>
                                  <a:cubicBezTo>
                                    <a:pt x="102" y="19"/>
                                    <a:pt x="126" y="43"/>
                                    <a:pt x="126" y="73"/>
                                  </a:cubicBezTo>
                                  <a:cubicBezTo>
                                    <a:pt x="126" y="102"/>
                                    <a:pt x="102" y="126"/>
                                    <a:pt x="73" y="1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7" name="Freeform 159"/>
                          <wps:cNvSpPr/>
                          <wps:spPr>
                            <a:xfrm>
                              <a:off x="10297" y="7513"/>
                              <a:ext cx="236" cy="2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57467" y="0"/>
                                </a:cxn>
                                <a:cxn ang="0">
                                  <a:pos x="0" y="156964"/>
                                </a:cxn>
                                <a:cxn ang="0">
                                  <a:pos x="22495" y="179387"/>
                                </a:cxn>
                                <a:cxn ang="0">
                                  <a:pos x="44991" y="156964"/>
                                </a:cxn>
                                <a:cxn ang="0">
                                  <a:pos x="157467" y="44847"/>
                                </a:cxn>
                                <a:cxn ang="0">
                                  <a:pos x="176213" y="22423"/>
                                </a:cxn>
                                <a:cxn ang="0">
                                  <a:pos x="157467" y="0"/>
                                </a:cxn>
                              </a:cxnLst>
                              <a:pathLst>
                                <a:path w="47" h="48">
                                  <a:moveTo>
                                    <a:pt x="42" y="0"/>
                                  </a:moveTo>
                                  <a:cubicBezTo>
                                    <a:pt x="19" y="0"/>
                                    <a:pt x="0" y="19"/>
                                    <a:pt x="0" y="42"/>
                                  </a:cubicBezTo>
                                  <a:cubicBezTo>
                                    <a:pt x="0" y="45"/>
                                    <a:pt x="3" y="48"/>
                                    <a:pt x="6" y="48"/>
                                  </a:cubicBezTo>
                                  <a:cubicBezTo>
                                    <a:pt x="9" y="48"/>
                                    <a:pt x="12" y="45"/>
                                    <a:pt x="12" y="42"/>
                                  </a:cubicBezTo>
                                  <a:cubicBezTo>
                                    <a:pt x="12" y="25"/>
                                    <a:pt x="25" y="12"/>
                                    <a:pt x="42" y="12"/>
                                  </a:cubicBezTo>
                                  <a:cubicBezTo>
                                    <a:pt x="45" y="12"/>
                                    <a:pt x="47" y="9"/>
                                    <a:pt x="47" y="6"/>
                                  </a:cubicBezTo>
                                  <a:cubicBezTo>
                                    <a:pt x="47" y="3"/>
                                    <a:pt x="45" y="0"/>
                                    <a:pt x="4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8" name="Freeform 160"/>
                          <wps:cNvSpPr/>
                          <wps:spPr>
                            <a:xfrm>
                              <a:off x="10544" y="7768"/>
                              <a:ext cx="160" cy="1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4414" y="15028"/>
                                </a:cxn>
                                <a:cxn ang="0">
                                  <a:pos x="18604" y="71384"/>
                                </a:cxn>
                                <a:cxn ang="0">
                                  <a:pos x="7441" y="97684"/>
                                </a:cxn>
                                <a:cxn ang="0">
                                  <a:pos x="26045" y="112712"/>
                                </a:cxn>
                                <a:cxn ang="0">
                                  <a:pos x="33486" y="108955"/>
                                </a:cxn>
                                <a:cxn ang="0">
                                  <a:pos x="111622" y="33814"/>
                                </a:cxn>
                                <a:cxn ang="0">
                                  <a:pos x="104180" y="3757"/>
                                </a:cxn>
                                <a:cxn ang="0">
                                  <a:pos x="74414" y="15028"/>
                                </a:cxn>
                              </a:cxnLst>
                              <a:pathLst>
                                <a:path w="32" h="30">
                                  <a:moveTo>
                                    <a:pt x="20" y="4"/>
                                  </a:moveTo>
                                  <a:cubicBezTo>
                                    <a:pt x="17" y="10"/>
                                    <a:pt x="11" y="16"/>
                                    <a:pt x="5" y="19"/>
                                  </a:cubicBezTo>
                                  <a:cubicBezTo>
                                    <a:pt x="2" y="20"/>
                                    <a:pt x="0" y="23"/>
                                    <a:pt x="2" y="26"/>
                                  </a:cubicBezTo>
                                  <a:cubicBezTo>
                                    <a:pt x="3" y="28"/>
                                    <a:pt x="5" y="30"/>
                                    <a:pt x="7" y="30"/>
                                  </a:cubicBezTo>
                                  <a:cubicBezTo>
                                    <a:pt x="8" y="30"/>
                                    <a:pt x="8" y="29"/>
                                    <a:pt x="9" y="29"/>
                                  </a:cubicBezTo>
                                  <a:cubicBezTo>
                                    <a:pt x="18" y="25"/>
                                    <a:pt x="26" y="18"/>
                                    <a:pt x="30" y="9"/>
                                  </a:cubicBezTo>
                                  <a:cubicBezTo>
                                    <a:pt x="32" y="6"/>
                                    <a:pt x="30" y="3"/>
                                    <a:pt x="28" y="1"/>
                                  </a:cubicBezTo>
                                  <a:cubicBezTo>
                                    <a:pt x="25" y="0"/>
                                    <a:pt x="21" y="1"/>
                                    <a:pt x="20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</wpg:grpSp>
                      <wpg:grpSp>
                        <wpg:cNvPr id="16" name="组合 265"/>
                        <wpg:cNvGrpSpPr/>
                        <wpg:grpSpPr>
                          <a:xfrm>
                            <a:off x="7657" y="7108"/>
                            <a:ext cx="1373" cy="1821"/>
                            <a:chOff x="8152" y="7108"/>
                            <a:chExt cx="1373" cy="1821"/>
                          </a:xfrm>
                        </wpg:grpSpPr>
                        <wps:wsp>
                          <wps:cNvPr id="10" name="Freeform 151"/>
                          <wps:cNvSpPr/>
                          <wps:spPr>
                            <a:xfrm>
                              <a:off x="8407" y="7677"/>
                              <a:ext cx="1026" cy="1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63902" y="0"/>
                                </a:cxn>
                                <a:cxn ang="0">
                                  <a:pos x="37509" y="0"/>
                                </a:cxn>
                                <a:cxn ang="0">
                                  <a:pos x="0" y="37552"/>
                                </a:cxn>
                                <a:cxn ang="0">
                                  <a:pos x="37509" y="75103"/>
                                </a:cxn>
                                <a:cxn ang="0">
                                  <a:pos x="37509" y="75103"/>
                                </a:cxn>
                                <a:cxn ang="0">
                                  <a:pos x="626393" y="75103"/>
                                </a:cxn>
                                <a:cxn ang="0">
                                  <a:pos x="693909" y="131431"/>
                                </a:cxn>
                                <a:cxn ang="0">
                                  <a:pos x="693909" y="803606"/>
                                </a:cxn>
                                <a:cxn ang="0">
                                  <a:pos x="626393" y="863689"/>
                                </a:cxn>
                                <a:cxn ang="0">
                                  <a:pos x="551376" y="863689"/>
                                </a:cxn>
                                <a:cxn ang="0">
                                  <a:pos x="551376" y="863689"/>
                                </a:cxn>
                                <a:cxn ang="0">
                                  <a:pos x="517618" y="897485"/>
                                </a:cxn>
                                <a:cxn ang="0">
                                  <a:pos x="551376" y="935037"/>
                                </a:cxn>
                                <a:cxn ang="0">
                                  <a:pos x="551376" y="935037"/>
                                </a:cxn>
                                <a:cxn ang="0">
                                  <a:pos x="626393" y="935037"/>
                                </a:cxn>
                                <a:cxn ang="0">
                                  <a:pos x="765175" y="803606"/>
                                </a:cxn>
                                <a:cxn ang="0">
                                  <a:pos x="765175" y="131431"/>
                                </a:cxn>
                                <a:cxn ang="0">
                                  <a:pos x="663902" y="0"/>
                                </a:cxn>
                              </a:cxnLst>
                              <a:pathLst>
                                <a:path w="204" h="249">
                                  <a:moveTo>
                                    <a:pt x="177" y="0"/>
                                  </a:move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5" y="0"/>
                                    <a:pt x="0" y="5"/>
                                    <a:pt x="0" y="10"/>
                                  </a:cubicBezTo>
                                  <a:cubicBezTo>
                                    <a:pt x="0" y="15"/>
                                    <a:pt x="5" y="20"/>
                                    <a:pt x="10" y="20"/>
                                  </a:cubicBezTo>
                                  <a:cubicBezTo>
                                    <a:pt x="10" y="20"/>
                                    <a:pt x="10" y="20"/>
                                    <a:pt x="10" y="20"/>
                                  </a:cubicBezTo>
                                  <a:cubicBezTo>
                                    <a:pt x="167" y="20"/>
                                    <a:pt x="167" y="20"/>
                                    <a:pt x="167" y="20"/>
                                  </a:cubicBezTo>
                                  <a:cubicBezTo>
                                    <a:pt x="177" y="20"/>
                                    <a:pt x="185" y="23"/>
                                    <a:pt x="185" y="35"/>
                                  </a:cubicBezTo>
                                  <a:cubicBezTo>
                                    <a:pt x="185" y="214"/>
                                    <a:pt x="185" y="214"/>
                                    <a:pt x="185" y="214"/>
                                  </a:cubicBezTo>
                                  <a:cubicBezTo>
                                    <a:pt x="185" y="226"/>
                                    <a:pt x="177" y="230"/>
                                    <a:pt x="167" y="230"/>
                                  </a:cubicBezTo>
                                  <a:cubicBezTo>
                                    <a:pt x="147" y="230"/>
                                    <a:pt x="147" y="230"/>
                                    <a:pt x="147" y="230"/>
                                  </a:cubicBezTo>
                                  <a:cubicBezTo>
                                    <a:pt x="147" y="230"/>
                                    <a:pt x="147" y="230"/>
                                    <a:pt x="147" y="230"/>
                                  </a:cubicBezTo>
                                  <a:cubicBezTo>
                                    <a:pt x="142" y="230"/>
                                    <a:pt x="138" y="234"/>
                                    <a:pt x="138" y="239"/>
                                  </a:cubicBezTo>
                                  <a:cubicBezTo>
                                    <a:pt x="138" y="245"/>
                                    <a:pt x="142" y="249"/>
                                    <a:pt x="147" y="249"/>
                                  </a:cubicBezTo>
                                  <a:cubicBezTo>
                                    <a:pt x="147" y="249"/>
                                    <a:pt x="147" y="249"/>
                                    <a:pt x="147" y="249"/>
                                  </a:cubicBezTo>
                                  <a:cubicBezTo>
                                    <a:pt x="167" y="249"/>
                                    <a:pt x="167" y="249"/>
                                    <a:pt x="167" y="249"/>
                                  </a:cubicBezTo>
                                  <a:cubicBezTo>
                                    <a:pt x="188" y="249"/>
                                    <a:pt x="204" y="241"/>
                                    <a:pt x="204" y="214"/>
                                  </a:cubicBezTo>
                                  <a:cubicBezTo>
                                    <a:pt x="204" y="35"/>
                                    <a:pt x="204" y="35"/>
                                    <a:pt x="204" y="35"/>
                                  </a:cubicBezTo>
                                  <a:cubicBezTo>
                                    <a:pt x="204" y="8"/>
                                    <a:pt x="188" y="0"/>
                                    <a:pt x="1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11" name="Freeform 152"/>
                          <wps:cNvSpPr/>
                          <wps:spPr>
                            <a:xfrm>
                              <a:off x="8444" y="7919"/>
                              <a:ext cx="769" cy="79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73088" y="490477"/>
                                </a:cxn>
                                <a:cxn ang="0">
                                  <a:pos x="573088" y="101091"/>
                                </a:cxn>
                                <a:cxn ang="0">
                                  <a:pos x="453226" y="0"/>
                                </a:cxn>
                                <a:cxn ang="0">
                                  <a:pos x="119862" y="0"/>
                                </a:cxn>
                                <a:cxn ang="0">
                                  <a:pos x="0" y="101091"/>
                                </a:cxn>
                                <a:cxn ang="0">
                                  <a:pos x="0" y="490477"/>
                                </a:cxn>
                                <a:cxn ang="0">
                                  <a:pos x="119862" y="595312"/>
                                </a:cxn>
                                <a:cxn ang="0">
                                  <a:pos x="453226" y="595312"/>
                                </a:cxn>
                                <a:cxn ang="0">
                                  <a:pos x="573088" y="490477"/>
                                </a:cxn>
                                <a:cxn ang="0">
                                  <a:pos x="498175" y="490477"/>
                                </a:cxn>
                                <a:cxn ang="0">
                                  <a:pos x="453226" y="520430"/>
                                </a:cxn>
                                <a:cxn ang="0">
                                  <a:pos x="119862" y="520430"/>
                                </a:cxn>
                                <a:cxn ang="0">
                                  <a:pos x="74913" y="490477"/>
                                </a:cxn>
                                <a:cxn ang="0">
                                  <a:pos x="74913" y="340713"/>
                                </a:cxn>
                                <a:cxn ang="0">
                                  <a:pos x="498175" y="340713"/>
                                </a:cxn>
                                <a:cxn ang="0">
                                  <a:pos x="498175" y="490477"/>
                                </a:cxn>
                                <a:cxn ang="0">
                                  <a:pos x="498175" y="269575"/>
                                </a:cxn>
                                <a:cxn ang="0">
                                  <a:pos x="74913" y="269575"/>
                                </a:cxn>
                                <a:cxn ang="0">
                                  <a:pos x="74913" y="101091"/>
                                </a:cxn>
                                <a:cxn ang="0">
                                  <a:pos x="119862" y="74882"/>
                                </a:cxn>
                                <a:cxn ang="0">
                                  <a:pos x="453226" y="74882"/>
                                </a:cxn>
                                <a:cxn ang="0">
                                  <a:pos x="498175" y="101091"/>
                                </a:cxn>
                                <a:cxn ang="0">
                                  <a:pos x="498175" y="269575"/>
                                </a:cxn>
                              </a:cxnLst>
                              <a:pathLst>
                                <a:path w="153" h="159">
                                  <a:moveTo>
                                    <a:pt x="153" y="131"/>
                                  </a:moveTo>
                                  <a:cubicBezTo>
                                    <a:pt x="153" y="27"/>
                                    <a:pt x="153" y="27"/>
                                    <a:pt x="153" y="27"/>
                                  </a:cubicBezTo>
                                  <a:cubicBezTo>
                                    <a:pt x="153" y="3"/>
                                    <a:pt x="139" y="0"/>
                                    <a:pt x="121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14" y="0"/>
                                    <a:pt x="0" y="3"/>
                                    <a:pt x="0" y="27"/>
                                  </a:cubicBezTo>
                                  <a:cubicBezTo>
                                    <a:pt x="0" y="131"/>
                                    <a:pt x="0" y="131"/>
                                    <a:pt x="0" y="131"/>
                                  </a:cubicBezTo>
                                  <a:cubicBezTo>
                                    <a:pt x="0" y="155"/>
                                    <a:pt x="14" y="159"/>
                                    <a:pt x="32" y="159"/>
                                  </a:cubicBezTo>
                                  <a:cubicBezTo>
                                    <a:pt x="121" y="159"/>
                                    <a:pt x="121" y="159"/>
                                    <a:pt x="121" y="159"/>
                                  </a:cubicBezTo>
                                  <a:cubicBezTo>
                                    <a:pt x="139" y="159"/>
                                    <a:pt x="153" y="155"/>
                                    <a:pt x="153" y="131"/>
                                  </a:cubicBezTo>
                                  <a:close/>
                                  <a:moveTo>
                                    <a:pt x="133" y="131"/>
                                  </a:moveTo>
                                  <a:cubicBezTo>
                                    <a:pt x="133" y="138"/>
                                    <a:pt x="128" y="139"/>
                                    <a:pt x="121" y="139"/>
                                  </a:cubicBezTo>
                                  <a:cubicBezTo>
                                    <a:pt x="32" y="139"/>
                                    <a:pt x="32" y="139"/>
                                    <a:pt x="32" y="139"/>
                                  </a:cubicBezTo>
                                  <a:cubicBezTo>
                                    <a:pt x="25" y="139"/>
                                    <a:pt x="20" y="138"/>
                                    <a:pt x="20" y="131"/>
                                  </a:cubicBezTo>
                                  <a:cubicBezTo>
                                    <a:pt x="20" y="91"/>
                                    <a:pt x="20" y="91"/>
                                    <a:pt x="20" y="91"/>
                                  </a:cubicBezTo>
                                  <a:cubicBezTo>
                                    <a:pt x="133" y="91"/>
                                    <a:pt x="133" y="91"/>
                                    <a:pt x="133" y="91"/>
                                  </a:cubicBezTo>
                                  <a:lnTo>
                                    <a:pt x="133" y="131"/>
                                  </a:lnTo>
                                  <a:close/>
                                  <a:moveTo>
                                    <a:pt x="133" y="72"/>
                                  </a:moveTo>
                                  <a:cubicBezTo>
                                    <a:pt x="20" y="72"/>
                                    <a:pt x="20" y="72"/>
                                    <a:pt x="20" y="72"/>
                                  </a:cubicBezTo>
                                  <a:cubicBezTo>
                                    <a:pt x="20" y="27"/>
                                    <a:pt x="20" y="27"/>
                                    <a:pt x="20" y="27"/>
                                  </a:cubicBezTo>
                                  <a:cubicBezTo>
                                    <a:pt x="20" y="20"/>
                                    <a:pt x="25" y="20"/>
                                    <a:pt x="32" y="20"/>
                                  </a:cubicBezTo>
                                  <a:cubicBezTo>
                                    <a:pt x="121" y="20"/>
                                    <a:pt x="121" y="20"/>
                                    <a:pt x="121" y="20"/>
                                  </a:cubicBezTo>
                                  <a:cubicBezTo>
                                    <a:pt x="128" y="20"/>
                                    <a:pt x="133" y="20"/>
                                    <a:pt x="133" y="27"/>
                                  </a:cubicBezTo>
                                  <a:lnTo>
                                    <a:pt x="133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12" name="Freeform 154"/>
                          <wps:cNvSpPr/>
                          <wps:spPr>
                            <a:xfrm>
                              <a:off x="8152" y="7108"/>
                              <a:ext cx="672" cy="49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43338" y="334477"/>
                                </a:cxn>
                                <a:cxn ang="0">
                                  <a:pos x="243338" y="334477"/>
                                </a:cxn>
                                <a:cxn ang="0">
                                  <a:pos x="243338" y="210457"/>
                                </a:cxn>
                                <a:cxn ang="0">
                                  <a:pos x="467957" y="210457"/>
                                </a:cxn>
                                <a:cxn ang="0">
                                  <a:pos x="467957" y="210457"/>
                                </a:cxn>
                                <a:cxn ang="0">
                                  <a:pos x="467957" y="210457"/>
                                </a:cxn>
                                <a:cxn ang="0">
                                  <a:pos x="501650" y="172876"/>
                                </a:cxn>
                                <a:cxn ang="0">
                                  <a:pos x="467957" y="139052"/>
                                </a:cxn>
                                <a:cxn ang="0">
                                  <a:pos x="467957" y="139052"/>
                                </a:cxn>
                                <a:cxn ang="0">
                                  <a:pos x="116053" y="139052"/>
                                </a:cxn>
                                <a:cxn ang="0">
                                  <a:pos x="153490" y="48856"/>
                                </a:cxn>
                                <a:cxn ang="0">
                                  <a:pos x="153490" y="48856"/>
                                </a:cxn>
                                <a:cxn ang="0">
                                  <a:pos x="153490" y="33823"/>
                                </a:cxn>
                                <a:cxn ang="0">
                                  <a:pos x="116053" y="0"/>
                                </a:cxn>
                                <a:cxn ang="0">
                                  <a:pos x="82360" y="22549"/>
                                </a:cxn>
                                <a:cxn ang="0">
                                  <a:pos x="0" y="210457"/>
                                </a:cxn>
                                <a:cxn ang="0">
                                  <a:pos x="172208" y="210457"/>
                                </a:cxn>
                                <a:cxn ang="0">
                                  <a:pos x="172208" y="330718"/>
                                </a:cxn>
                                <a:cxn ang="0">
                                  <a:pos x="172208" y="334477"/>
                                </a:cxn>
                                <a:cxn ang="0">
                                  <a:pos x="205901" y="368300"/>
                                </a:cxn>
                                <a:cxn ang="0">
                                  <a:pos x="243338" y="334477"/>
                                </a:cxn>
                              </a:cxnLst>
                              <a:pathLst>
                                <a:path w="134" h="98">
                                  <a:moveTo>
                                    <a:pt x="65" y="89"/>
                                  </a:moveTo>
                                  <a:cubicBezTo>
                                    <a:pt x="65" y="89"/>
                                    <a:pt x="65" y="89"/>
                                    <a:pt x="65" y="89"/>
                                  </a:cubicBezTo>
                                  <a:cubicBezTo>
                                    <a:pt x="65" y="56"/>
                                    <a:pt x="65" y="56"/>
                                    <a:pt x="65" y="56"/>
                                  </a:cubicBezTo>
                                  <a:cubicBezTo>
                                    <a:pt x="125" y="56"/>
                                    <a:pt x="125" y="56"/>
                                    <a:pt x="125" y="56"/>
                                  </a:cubicBezTo>
                                  <a:cubicBezTo>
                                    <a:pt x="125" y="56"/>
                                    <a:pt x="125" y="56"/>
                                    <a:pt x="125" y="56"/>
                                  </a:cubicBezTo>
                                  <a:cubicBezTo>
                                    <a:pt x="125" y="56"/>
                                    <a:pt x="125" y="56"/>
                                    <a:pt x="125" y="56"/>
                                  </a:cubicBezTo>
                                  <a:cubicBezTo>
                                    <a:pt x="130" y="56"/>
                                    <a:pt x="134" y="52"/>
                                    <a:pt x="134" y="46"/>
                                  </a:cubicBezTo>
                                  <a:cubicBezTo>
                                    <a:pt x="134" y="41"/>
                                    <a:pt x="130" y="37"/>
                                    <a:pt x="125" y="37"/>
                                  </a:cubicBezTo>
                                  <a:cubicBezTo>
                                    <a:pt x="125" y="37"/>
                                    <a:pt x="125" y="37"/>
                                    <a:pt x="125" y="37"/>
                                  </a:cubicBezTo>
                                  <a:cubicBezTo>
                                    <a:pt x="31" y="37"/>
                                    <a:pt x="31" y="37"/>
                                    <a:pt x="31" y="37"/>
                                  </a:cubicBezTo>
                                  <a:cubicBezTo>
                                    <a:pt x="41" y="13"/>
                                    <a:pt x="41" y="13"/>
                                    <a:pt x="41" y="13"/>
                                  </a:cubicBezTo>
                                  <a:cubicBezTo>
                                    <a:pt x="41" y="13"/>
                                    <a:pt x="41" y="13"/>
                                    <a:pt x="41" y="13"/>
                                  </a:cubicBezTo>
                                  <a:cubicBezTo>
                                    <a:pt x="41" y="12"/>
                                    <a:pt x="41" y="11"/>
                                    <a:pt x="41" y="9"/>
                                  </a:cubicBezTo>
                                  <a:cubicBezTo>
                                    <a:pt x="41" y="4"/>
                                    <a:pt x="37" y="0"/>
                                    <a:pt x="31" y="0"/>
                                  </a:cubicBezTo>
                                  <a:cubicBezTo>
                                    <a:pt x="27" y="0"/>
                                    <a:pt x="24" y="2"/>
                                    <a:pt x="22" y="6"/>
                                  </a:cubicBezTo>
                                  <a:cubicBezTo>
                                    <a:pt x="0" y="56"/>
                                    <a:pt x="0" y="56"/>
                                    <a:pt x="0" y="56"/>
                                  </a:cubicBezTo>
                                  <a:cubicBezTo>
                                    <a:pt x="46" y="56"/>
                                    <a:pt x="46" y="56"/>
                                    <a:pt x="46" y="56"/>
                                  </a:cubicBezTo>
                                  <a:cubicBezTo>
                                    <a:pt x="46" y="88"/>
                                    <a:pt x="46" y="88"/>
                                    <a:pt x="46" y="88"/>
                                  </a:cubicBezTo>
                                  <a:cubicBezTo>
                                    <a:pt x="46" y="88"/>
                                    <a:pt x="46" y="88"/>
                                    <a:pt x="46" y="89"/>
                                  </a:cubicBezTo>
                                  <a:cubicBezTo>
                                    <a:pt x="46" y="94"/>
                                    <a:pt x="50" y="98"/>
                                    <a:pt x="55" y="98"/>
                                  </a:cubicBezTo>
                                  <a:cubicBezTo>
                                    <a:pt x="61" y="98"/>
                                    <a:pt x="65" y="94"/>
                                    <a:pt x="65" y="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13" name="Freeform 156"/>
                          <wps:cNvSpPr/>
                          <wps:spPr>
                            <a:xfrm>
                              <a:off x="8211" y="7919"/>
                              <a:ext cx="96" cy="10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7599" y="0"/>
                                </a:cxn>
                                <a:cxn ang="0">
                                  <a:pos x="0" y="33764"/>
                                </a:cxn>
                                <a:cxn ang="0">
                                  <a:pos x="0" y="716546"/>
                                </a:cxn>
                                <a:cxn ang="0">
                                  <a:pos x="0" y="716546"/>
                                </a:cxn>
                                <a:cxn ang="0">
                                  <a:pos x="37599" y="754062"/>
                                </a:cxn>
                                <a:cxn ang="0">
                                  <a:pos x="71438" y="716546"/>
                                </a:cxn>
                                <a:cxn ang="0">
                                  <a:pos x="71438" y="716546"/>
                                </a:cxn>
                                <a:cxn ang="0">
                                  <a:pos x="71438" y="33764"/>
                                </a:cxn>
                                <a:cxn ang="0">
                                  <a:pos x="37599" y="0"/>
                                </a:cxn>
                              </a:cxnLst>
                              <a:pathLst>
                                <a:path w="19" h="201">
                                  <a:moveTo>
                                    <a:pt x="10" y="0"/>
                                  </a:move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191"/>
                                    <a:pt x="0" y="191"/>
                                    <a:pt x="0" y="191"/>
                                  </a:cubicBezTo>
                                  <a:cubicBezTo>
                                    <a:pt x="0" y="191"/>
                                    <a:pt x="0" y="191"/>
                                    <a:pt x="0" y="191"/>
                                  </a:cubicBezTo>
                                  <a:cubicBezTo>
                                    <a:pt x="0" y="197"/>
                                    <a:pt x="4" y="201"/>
                                    <a:pt x="10" y="201"/>
                                  </a:cubicBezTo>
                                  <a:cubicBezTo>
                                    <a:pt x="15" y="201"/>
                                    <a:pt x="19" y="197"/>
                                    <a:pt x="19" y="191"/>
                                  </a:cubicBezTo>
                                  <a:cubicBezTo>
                                    <a:pt x="19" y="191"/>
                                    <a:pt x="19" y="191"/>
                                    <a:pt x="19" y="191"/>
                                  </a:cubicBezTo>
                                  <a:cubicBezTo>
                                    <a:pt x="19" y="9"/>
                                    <a:pt x="19" y="9"/>
                                    <a:pt x="19" y="9"/>
                                  </a:cubicBezTo>
                                  <a:cubicBezTo>
                                    <a:pt x="19" y="4"/>
                                    <a:pt x="15" y="0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14" name="Freeform 155"/>
                          <wps:cNvSpPr/>
                          <wps:spPr>
                            <a:xfrm>
                              <a:off x="8875" y="7108"/>
                              <a:ext cx="650" cy="49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46654" y="138834"/>
                                </a:cxn>
                                <a:cxn ang="0">
                                  <a:pos x="446654" y="138834"/>
                                </a:cxn>
                                <a:cxn ang="0">
                                  <a:pos x="116355" y="138834"/>
                                </a:cxn>
                                <a:cxn ang="0">
                                  <a:pos x="153889" y="48780"/>
                                </a:cxn>
                                <a:cxn ang="0">
                                  <a:pos x="153889" y="48780"/>
                                </a:cxn>
                                <a:cxn ang="0">
                                  <a:pos x="157643" y="33770"/>
                                </a:cxn>
                                <a:cxn ang="0">
                                  <a:pos x="120109" y="0"/>
                                </a:cxn>
                                <a:cxn ang="0">
                                  <a:pos x="82575" y="22514"/>
                                </a:cxn>
                                <a:cxn ang="0">
                                  <a:pos x="0" y="210127"/>
                                </a:cxn>
                                <a:cxn ang="0">
                                  <a:pos x="161396" y="210127"/>
                                </a:cxn>
                                <a:cxn ang="0">
                                  <a:pos x="161396" y="333952"/>
                                </a:cxn>
                                <a:cxn ang="0">
                                  <a:pos x="161396" y="333952"/>
                                </a:cxn>
                                <a:cxn ang="0">
                                  <a:pos x="161396" y="333952"/>
                                </a:cxn>
                                <a:cxn ang="0">
                                  <a:pos x="198930" y="371475"/>
                                </a:cxn>
                                <a:cxn ang="0">
                                  <a:pos x="232711" y="333952"/>
                                </a:cxn>
                                <a:cxn ang="0">
                                  <a:pos x="232711" y="333952"/>
                                </a:cxn>
                                <a:cxn ang="0">
                                  <a:pos x="232711" y="333952"/>
                                </a:cxn>
                                <a:cxn ang="0">
                                  <a:pos x="232711" y="210127"/>
                                </a:cxn>
                                <a:cxn ang="0">
                                  <a:pos x="446654" y="210127"/>
                                </a:cxn>
                                <a:cxn ang="0">
                                  <a:pos x="446654" y="210127"/>
                                </a:cxn>
                                <a:cxn ang="0">
                                  <a:pos x="446654" y="210127"/>
                                </a:cxn>
                                <a:cxn ang="0">
                                  <a:pos x="484188" y="172605"/>
                                </a:cxn>
                                <a:cxn ang="0">
                                  <a:pos x="446654" y="138834"/>
                                </a:cxn>
                              </a:cxnLst>
                              <a:pathLst>
                                <a:path w="129" h="99">
                                  <a:moveTo>
                                    <a:pt x="119" y="37"/>
                                  </a:moveTo>
                                  <a:cubicBezTo>
                                    <a:pt x="119" y="37"/>
                                    <a:pt x="119" y="37"/>
                                    <a:pt x="119" y="37"/>
                                  </a:cubicBezTo>
                                  <a:cubicBezTo>
                                    <a:pt x="31" y="37"/>
                                    <a:pt x="31" y="37"/>
                                    <a:pt x="31" y="37"/>
                                  </a:cubicBezTo>
                                  <a:cubicBezTo>
                                    <a:pt x="41" y="13"/>
                                    <a:pt x="41" y="13"/>
                                    <a:pt x="41" y="13"/>
                                  </a:cubicBezTo>
                                  <a:cubicBezTo>
                                    <a:pt x="41" y="13"/>
                                    <a:pt x="41" y="13"/>
                                    <a:pt x="41" y="13"/>
                                  </a:cubicBezTo>
                                  <a:cubicBezTo>
                                    <a:pt x="41" y="12"/>
                                    <a:pt x="42" y="11"/>
                                    <a:pt x="42" y="9"/>
                                  </a:cubicBezTo>
                                  <a:cubicBezTo>
                                    <a:pt x="42" y="4"/>
                                    <a:pt x="37" y="0"/>
                                    <a:pt x="32" y="0"/>
                                  </a:cubicBezTo>
                                  <a:cubicBezTo>
                                    <a:pt x="27" y="0"/>
                                    <a:pt x="24" y="2"/>
                                    <a:pt x="22" y="6"/>
                                  </a:cubicBezTo>
                                  <a:cubicBezTo>
                                    <a:pt x="0" y="56"/>
                                    <a:pt x="0" y="56"/>
                                    <a:pt x="0" y="56"/>
                                  </a:cubicBezTo>
                                  <a:cubicBezTo>
                                    <a:pt x="43" y="56"/>
                                    <a:pt x="43" y="56"/>
                                    <a:pt x="43" y="56"/>
                                  </a:cubicBezTo>
                                  <a:cubicBezTo>
                                    <a:pt x="43" y="89"/>
                                    <a:pt x="43" y="89"/>
                                    <a:pt x="43" y="89"/>
                                  </a:cubicBezTo>
                                  <a:cubicBezTo>
                                    <a:pt x="43" y="89"/>
                                    <a:pt x="43" y="89"/>
                                    <a:pt x="43" y="89"/>
                                  </a:cubicBezTo>
                                  <a:cubicBezTo>
                                    <a:pt x="43" y="89"/>
                                    <a:pt x="43" y="89"/>
                                    <a:pt x="43" y="89"/>
                                  </a:cubicBezTo>
                                  <a:cubicBezTo>
                                    <a:pt x="43" y="94"/>
                                    <a:pt x="47" y="99"/>
                                    <a:pt x="53" y="99"/>
                                  </a:cubicBezTo>
                                  <a:cubicBezTo>
                                    <a:pt x="58" y="99"/>
                                    <a:pt x="62" y="94"/>
                                    <a:pt x="62" y="89"/>
                                  </a:cubicBezTo>
                                  <a:cubicBezTo>
                                    <a:pt x="62" y="89"/>
                                    <a:pt x="62" y="89"/>
                                    <a:pt x="62" y="89"/>
                                  </a:cubicBezTo>
                                  <a:cubicBezTo>
                                    <a:pt x="62" y="89"/>
                                    <a:pt x="62" y="89"/>
                                    <a:pt x="62" y="89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119" y="56"/>
                                    <a:pt x="119" y="56"/>
                                    <a:pt x="119" y="56"/>
                                  </a:cubicBezTo>
                                  <a:cubicBezTo>
                                    <a:pt x="119" y="56"/>
                                    <a:pt x="119" y="56"/>
                                    <a:pt x="119" y="56"/>
                                  </a:cubicBezTo>
                                  <a:cubicBezTo>
                                    <a:pt x="119" y="56"/>
                                    <a:pt x="119" y="56"/>
                                    <a:pt x="119" y="56"/>
                                  </a:cubicBezTo>
                                  <a:cubicBezTo>
                                    <a:pt x="124" y="56"/>
                                    <a:pt x="129" y="52"/>
                                    <a:pt x="129" y="46"/>
                                  </a:cubicBezTo>
                                  <a:cubicBezTo>
                                    <a:pt x="129" y="41"/>
                                    <a:pt x="124" y="37"/>
                                    <a:pt x="119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15" name="Freeform 153"/>
                          <wps:cNvSpPr/>
                          <wps:spPr>
                            <a:xfrm>
                              <a:off x="8211" y="7622"/>
                              <a:ext cx="96" cy="25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7599" y="0"/>
                                </a:cxn>
                                <a:cxn ang="0">
                                  <a:pos x="0" y="33719"/>
                                </a:cxn>
                                <a:cxn ang="0">
                                  <a:pos x="0" y="149860"/>
                                </a:cxn>
                                <a:cxn ang="0">
                                  <a:pos x="37599" y="187325"/>
                                </a:cxn>
                                <a:cxn ang="0">
                                  <a:pos x="71438" y="149860"/>
                                </a:cxn>
                                <a:cxn ang="0">
                                  <a:pos x="71438" y="33719"/>
                                </a:cxn>
                                <a:cxn ang="0">
                                  <a:pos x="37599" y="0"/>
                                </a:cxn>
                              </a:cxnLst>
                              <a:pathLst>
                                <a:path w="19" h="50">
                                  <a:moveTo>
                                    <a:pt x="10" y="0"/>
                                  </a:move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0" y="46"/>
                                    <a:pt x="4" y="50"/>
                                    <a:pt x="10" y="50"/>
                                  </a:cubicBezTo>
                                  <a:cubicBezTo>
                                    <a:pt x="15" y="50"/>
                                    <a:pt x="19" y="46"/>
                                    <a:pt x="19" y="40"/>
                                  </a:cubicBezTo>
                                  <a:cubicBezTo>
                                    <a:pt x="19" y="9"/>
                                    <a:pt x="19" y="9"/>
                                    <a:pt x="19" y="9"/>
                                  </a:cubicBezTo>
                                  <a:cubicBezTo>
                                    <a:pt x="19" y="4"/>
                                    <a:pt x="15" y="0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67" o:spid="_x0000_s1026" o:spt="203" style="position:absolute;left:0pt;margin-left:114.65pt;margin-top:275.25pt;height:91pt;width:178.2pt;z-index:251767808;mso-width-relative:page;mso-height-relative:page;" coordorigin="7657,7108" coordsize="3564,1820" o:gfxdata="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">
                <o:lock v:ext="edit" aspectratio="f"/>
                <v:group id="组合 266" o:spid="_x0000_s1026" o:spt="203" style="position:absolute;left:9875;top:7159;height:1766;width:1346;" coordorigin="9875,7159" coordsize="1346,1766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57" o:spid="_x0000_s1026" o:spt="100" style="position:absolute;left:9875;top:7159;height:1766;width:1347;" fillcolor="#FFFFFF" filled="t" stroked="f" coordsize="268,351" o:gfxdata="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5UyG8AAAA&#10;2gAAAA8AAAAAAAAAAQAgAAAAIgAAAGRycy9kb3ducmV2LnhtbFBLAQIUABQAAAAIAIdO4kAzLwWe&#10;OwAAADkAAAAQAAAAAAAAAAEAIAAAAAsBAABkcnMvc2hhcGV4bWwueG1sUEsFBgAAAAAGAAYAWwEA&#10;ALUDAAAAAA==&#10;" path="m259,0c51,0,51,0,51,0c31,0,16,7,14,34c0,341,0,341,0,341c0,341,0,341,0,341c0,341,0,341,0,341c0,347,4,351,9,351c15,351,19,347,19,341c19,341,19,341,19,341c34,35,34,35,34,35c35,23,42,19,51,19c259,19,259,19,259,19c259,19,259,19,259,19c264,19,268,15,268,9c268,4,264,0,259,0xe">
                    <v:path o:connectlocs="971142,0;191229,0;52494,127633;0,1280086;0,1280086;0,1280086;33746,1317625;71242,1280086;71242,1280086;127486,131387;191229,71324;971142,71324;971142,71324;1004888,33785;971142,0" o:connectangles="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8" o:spid="_x0000_s1026" o:spt="100" style="position:absolute;left:10142;top:7355;height:1570;width:1005;" fillcolor="#FFFFFF" filled="t" stroked="f" coordsize="200,312" o:gfxdata="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IMqCugAAANoA&#10;AAAPAAAAAAAAAAEAIAAAACIAAABkcnMvZG93bnJldi54bWxQSwECFAAUAAAACACHTuJAMy8FnjsA&#10;AAA5AAAAEAAAAAAAAAABACAAAAAJAQAAZHJzL3NoYXBleG1sLnhtbFBLBQYAAAAABgAGAFsBAACz&#10;AwAAAAA=&#10;" path="m163,59c145,59,145,59,145,59c138,25,108,0,73,0c32,0,0,32,0,73c0,106,22,135,53,143c28,300,28,300,28,300c28,300,28,300,28,300c28,301,28,301,28,301c28,301,28,301,28,301c28,301,28,302,28,302c28,308,32,312,38,312c42,312,46,309,47,304c47,304,47,304,47,304c73,146,73,146,73,146c73,146,73,146,73,146c111,146,142,116,146,79c163,79,163,79,163,79c173,79,181,82,181,94c181,277,181,277,181,277c181,289,173,293,163,293c113,293,113,293,113,293c113,293,112,293,112,293c107,293,103,297,103,302c103,308,107,312,112,312c112,312,112,312,112,312c163,312,163,312,163,312c183,312,200,305,200,277c200,94,200,94,200,94c200,67,183,59,163,59xm73,126c43,126,19,102,19,73c19,43,43,19,73,19c102,19,126,43,126,73c126,102,102,126,73,126xe">
                    <v:path o:connectlocs="610680,221548;543243,221548;273495,0;0,274119;198565,536972;104902,1126514;104902,1126514;104902,1130269;104902,1130269;104902,1134025;142367,1171575;176086,1141535;176086,1141535;273495,548237;273495,548237;546989,296649;610680,296649;678117,352975;678117,1040148;610680,1100229;423355,1100229;419608,1100229;385890,1134025;419608,1171575;419608,1171575;610680,1171575;749300,1040148;749300,352975;610680,221548;273495,473136;71184,274119;273495,71346;472059,274119;273495,473136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9" o:spid="_x0000_s1026" o:spt="100" style="position:absolute;left:10297;top:7513;height:240;width:236;" fillcolor="#FFFFFF" filled="t" stroked="f" coordsize="47,48" o:gfxdata="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H89RvQAA&#10;ANoAAAAPAAAAAAAAAAEAIAAAACIAAABkcnMvZG93bnJldi54bWxQSwECFAAUAAAACACHTuJAMy8F&#10;njsAAAA5AAAAEAAAAAAAAAABACAAAAAMAQAAZHJzL3NoYXBleG1sLnhtbFBLBQYAAAAABgAGAFsB&#10;AAC2AwAAAAA=&#10;" path="m42,0c19,0,0,19,0,42c0,45,3,48,6,48c9,48,12,45,12,42c12,25,25,12,42,12c45,12,47,9,47,6c47,3,45,0,42,0xe">
                    <v:path o:connectlocs="157467,0;0,156964;22495,179387;44991,156964;157467,44847;176213,22423;157467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60" o:spid="_x0000_s1026" o:spt="100" style="position:absolute;left:10544;top:7768;height:150;width:160;" fillcolor="#FFFFFF" filled="t" stroked="f" coordsize="32,30" o:gfxdata="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sOhTG2AAAA2gAAAA8A&#10;AAAAAAAAAQAgAAAAIgAAAGRycy9kb3ducmV2LnhtbFBLAQIUABQAAAAIAIdO4kAzLwWeOwAAADkA&#10;AAAQAAAAAAAAAAEAIAAAAAUBAABkcnMvc2hhcGV4bWwueG1sUEsFBgAAAAAGAAYAWwEAAK8DAAAA&#10;AA==&#10;" path="m20,4c17,10,11,16,5,19c2,20,0,23,2,26c3,28,5,30,7,30c8,30,8,29,9,29c18,25,26,18,30,9c32,6,30,3,28,1c25,0,21,1,20,4xe">
                    <v:path o:connectlocs="74414,15028;18604,71384;7441,97684;26045,112712;33486,108955;111622,33814;104180,3757;74414,15028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65" o:spid="_x0000_s1026" o:spt="203" style="position:absolute;left:7657;top:7108;height:1821;width:1373;" coordorigin="8152,7108" coordsize="1373,1821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51" o:spid="_x0000_s1026" o:spt="100" style="position:absolute;left:8407;top:7677;height:1253;width:1026;" fillcolor="#FFFFFF" filled="t" stroked="f" coordsize="204,249" o:gfxdata="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GV/sbsAAADb&#10;AAAADwAAAAAAAAABACAAAAAiAAAAZHJzL2Rvd25yZXYueG1sUEsBAhQAFAAAAAgAh07iQDMvBZ47&#10;AAAAOQAAABAAAAAAAAAAAQAgAAAACgEAAGRycy9zaGFwZXhtbC54bWxQSwUGAAAAAAYABgBbAQAA&#10;tAMAAAAA&#10;" path="m177,0c10,0,10,0,10,0c5,0,0,5,0,10c0,15,5,20,10,20c10,20,10,20,10,20c167,20,167,20,167,20c177,20,185,23,185,35c185,214,185,214,185,214c185,226,177,230,167,230c147,230,147,230,147,230c147,230,147,230,147,230c142,230,138,234,138,239c138,245,142,249,147,249c147,249,147,249,147,249c167,249,167,249,167,249c188,249,204,241,204,214c204,35,204,35,204,35c204,8,188,0,177,0xe">
                    <v:path o:connectlocs="663902,0;37509,0;0,37552;37509,75103;37509,75103;626393,75103;693909,131431;693909,803606;626393,863689;551376,863689;551376,863689;517618,897485;551376,935037;551376,935037;626393,935037;765175,803606;765175,131431;663902,0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2" o:spid="_x0000_s1026" o:spt="100" style="position:absolute;left:8444;top:7919;height:798;width:769;" fillcolor="#FFFFFF" filled="t" stroked="f" coordsize="153,159" o:gfxdata="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l+Z4ugAAANsA&#10;AAAPAAAAAAAAAAEAIAAAACIAAABkcnMvZG93bnJldi54bWxQSwECFAAUAAAACACHTuJAMy8FnjsA&#10;AAA5AAAAEAAAAAAAAAABACAAAAAJAQAAZHJzL3NoYXBleG1sLnhtbFBLBQYAAAAABgAGAFsBAACz&#10;AwAAAAA=&#10;" path="m153,131c153,27,153,27,153,27c153,3,139,0,121,0c32,0,32,0,32,0c14,0,0,3,0,27c0,131,0,131,0,131c0,155,14,159,32,159c121,159,121,159,121,159c139,159,153,155,153,131xm133,131c133,138,128,139,121,139c32,139,32,139,32,139c25,139,20,138,20,131c20,91,20,91,20,91c133,91,133,91,133,91l133,131xm133,72c20,72,20,72,20,72c20,27,20,27,20,27c20,20,25,20,32,20c121,20,121,20,121,20c128,20,133,20,133,27l133,72xe">
                    <v:path o:connectlocs="573088,490477;573088,101091;453226,0;119862,0;0,101091;0,490477;119862,595312;453226,595312;573088,490477;498175,490477;453226,520430;119862,520430;74913,490477;74913,340713;498175,340713;498175,490477;498175,269575;74913,269575;74913,101091;119862,74882;453226,74882;498175,101091;498175,269575" o:connectangles="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4" o:spid="_x0000_s1026" o:spt="100" style="position:absolute;left:8152;top:7108;height:493;width:672;" fillcolor="#FFFFFF" filled="t" stroked="f" coordsize="134,98" o:gfxdata="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3oXm8AAAA&#10;2wAAAA8AAAAAAAAAAQAgAAAAIgAAAGRycy9kb3ducmV2LnhtbFBLAQIUABQAAAAIAIdO4kAzLwWe&#10;OwAAADkAAAAQAAAAAAAAAAEAIAAAAAsBAABkcnMvc2hhcGV4bWwueG1sUEsFBgAAAAAGAAYAWwEA&#10;ALUDAAAAAA==&#10;" path="m65,89c65,89,65,89,65,89c65,56,65,56,65,56c125,56,125,56,125,56c125,56,125,56,125,56c125,56,125,56,125,56c130,56,134,52,134,46c134,41,130,37,125,37c125,37,125,37,125,37c31,37,31,37,31,37c41,13,41,13,41,13c41,13,41,13,41,13c41,12,41,11,41,9c41,4,37,0,31,0c27,0,24,2,22,6c0,56,0,56,0,56c46,56,46,56,46,56c46,88,46,88,46,88c46,88,46,88,46,89c46,94,50,98,55,98c61,98,65,94,65,89xe">
                    <v:path o:connectlocs="243338,334477;243338,334477;243338,210457;467957,210457;467957,210457;467957,210457;501650,172876;467957,139052;467957,139052;116053,139052;153490,48856;153490,48856;153490,33823;116053,0;82360,22549;0,210457;172208,210457;172208,330718;172208,334477;205901,368300;243338,334477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6" o:spid="_x0000_s1026" o:spt="100" style="position:absolute;left:8211;top:7919;height:1011;width:96;" fillcolor="#FFFFFF" filled="t" stroked="f" coordsize="19,201" o:gfxdata="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Md69vQAA&#10;ANsAAAAPAAAAAAAAAAEAIAAAACIAAABkcnMvZG93bnJldi54bWxQSwECFAAUAAAACACHTuJAMy8F&#10;njsAAAA5AAAAEAAAAAAAAAABACAAAAAMAQAAZHJzL3NoYXBleG1sLnhtbFBLBQYAAAAABgAGAFsB&#10;AAC2AwAAAAA=&#10;" path="m10,0c4,0,0,4,0,9c0,191,0,191,0,191c0,191,0,191,0,191c0,197,4,201,10,201c15,201,19,197,19,191c19,191,19,191,19,191c19,9,19,9,19,9c19,4,15,0,10,0xe">
                    <v:path o:connectlocs="37599,0;0,33764;0,716546;0,716546;37599,754062;71438,716546;71438,716546;71438,33764;37599,0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5" o:spid="_x0000_s1026" o:spt="100" style="position:absolute;left:8875;top:7108;height:498;width:650;" fillcolor="#FFFFFF" filled="t" stroked="f" coordsize="129,99" o:gfxdata="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adqy/&#10;AAAA2wAAAA8AAAAAAAAAAQAgAAAAIgAAAGRycy9kb3ducmV2LnhtbFBLAQIUABQAAAAIAIdO4kAz&#10;LwWeOwAAADkAAAAQAAAAAAAAAAEAIAAAAA4BAABkcnMvc2hhcGV4bWwueG1sUEsFBgAAAAAGAAYA&#10;WwEAALgDAAAAAA==&#10;" path="m119,37c119,37,119,37,119,37c31,37,31,37,31,37c41,13,41,13,41,13c41,13,41,13,41,13c41,12,42,11,42,9c42,4,37,0,32,0c27,0,24,2,22,6c0,56,0,56,0,56c43,56,43,56,43,56c43,89,43,89,43,89c43,89,43,89,43,89c43,89,43,89,43,89c43,94,47,99,53,99c58,99,62,94,62,89c62,89,62,89,62,89c62,89,62,89,62,89c62,56,62,56,62,56c119,56,119,56,119,56c119,56,119,56,119,56c119,56,119,56,119,56c124,56,129,52,129,46c129,41,124,37,119,37xe">
                    <v:path o:connectlocs="446654,138834;446654,138834;116355,138834;153889,48780;153889,48780;157643,33770;120109,0;82575,22514;0,210127;161396,210127;161396,333952;161396,333952;161396,333952;198930,371475;232711,333952;232711,333952;232711,333952;232711,210127;446654,210127;446654,210127;446654,210127;484188,172605;446654,138834" o:connectangles="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3" o:spid="_x0000_s1026" o:spt="100" style="position:absolute;left:8211;top:7622;height:252;width:96;" fillcolor="#FFFFFF" filled="t" stroked="f" coordsize="19,50" o:gfxdata="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4QRm8AAAA&#10;2wAAAA8AAAAAAAAAAQAgAAAAIgAAAGRycy9kb3ducmV2LnhtbFBLAQIUABQAAAAIAIdO4kAzLwWe&#10;OwAAADkAAAAQAAAAAAAAAAEAIAAAAAsBAABkcnMvc2hhcGV4bWwueG1sUEsFBgAAAAAGAAYAWwEA&#10;ALUDAAAAAA==&#10;" path="m10,0c4,0,0,4,0,9c0,40,0,40,0,40c0,46,4,50,10,50c15,50,19,46,19,40c19,9,19,9,19,9c19,4,15,0,10,0xe">
                    <v:path o:connectlocs="37599,0;0,33719;0,149860;37599,187325;71438,149860;71438,33719;37599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-1181100</wp:posOffset>
            </wp:positionH>
            <wp:positionV relativeFrom="paragraph">
              <wp:posOffset>-962025</wp:posOffset>
            </wp:positionV>
            <wp:extent cx="7634605" cy="10799445"/>
            <wp:effectExtent l="0" t="0" r="4445" b="1905"/>
            <wp:wrapNone/>
            <wp:docPr id="1" name="图片 263" descr="创意工作台精致简历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3" descr="创意工作台精致简历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1079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7416800</wp:posOffset>
                </wp:positionV>
                <wp:extent cx="3001010" cy="1712595"/>
                <wp:effectExtent l="0" t="0" r="0" b="0"/>
                <wp:wrapNone/>
                <wp:docPr id="2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1712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Y="-1871"/>
                              <w:tblOverlap w:val="never"/>
                              <w:tblW w:w="4382" w:type="dxa"/>
                              <w:tblInd w:w="168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375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18" name="图片 19" descr="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图片 19" descr="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  <w:t>徐小沫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19" name="图片 20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图片 20" descr="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电话：188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0000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20" name="图片 21" descr="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图片 21" descr="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邮箱：xuxiaomo@gmail.com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21" name="图片 22" descr="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图片 22" descr="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04.05pt;margin-top:584pt;height:134.85pt;width:236.3pt;z-index:251729920;mso-width-relative:page;mso-height-relative:page;" fillcolor="#FFFFFF" filled="t" stroked="f" coordsize="21600,21600" o:gfxdata="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XAKl9oAAAANAQAADwAAAAAAAAABACAAAAAiAAAAZHJzL2Rvd25yZXYueG1sUEsBAhQAFAAAAAgA&#10;h07iQCJuUkHqAQAAqgMAAA4AAAAAAAAAAQAgAAAAKQEAAGRycy9lMm9Eb2MueG1sUEsFBgAAAAAG&#10;AAYAWQEAAIUFAAAAAA=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horzAnchor="margin" w:tblpY="-1871"/>
                        <w:tblOverlap w:val="never"/>
                        <w:tblW w:w="4382" w:type="dxa"/>
                        <w:tblInd w:w="168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375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18" name="图片 19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19" descr="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徐小沫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19" name="图片 20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20" descr="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电话：188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0000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20" name="图片 21" descr="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21" descr="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邮箱：xuxiaomo@gmail.com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21" name="图片 22" descr="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22" descr="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3F3F3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C002B"/>
    <w:rsid w:val="02E55063"/>
    <w:rsid w:val="03012F09"/>
    <w:rsid w:val="1E574C95"/>
    <w:rsid w:val="28044637"/>
    <w:rsid w:val="29924D42"/>
    <w:rsid w:val="43A768A7"/>
    <w:rsid w:val="4A0C728B"/>
    <w:rsid w:val="4A80392F"/>
    <w:rsid w:val="4BF9252D"/>
    <w:rsid w:val="546C002B"/>
    <w:rsid w:val="5780229B"/>
    <w:rsid w:val="5FDA464E"/>
    <w:rsid w:val="614538A0"/>
    <w:rsid w:val="67261FB6"/>
    <w:rsid w:val="693748D4"/>
    <w:rsid w:val="6ADD63EC"/>
    <w:rsid w:val="6DCC2C46"/>
    <w:rsid w:val="789F46BF"/>
    <w:rsid w:val="7BD90F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-SA"/>
    </w:rPr>
  </w:style>
  <w:style w:type="table" w:styleId="5">
    <w:name w:val="Table Grid"/>
    <w:basedOn w:val="4"/>
    <w:unhideWhenUsed/>
    <w:uiPriority w:val="99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3553;&#38754;+&#33258;&#33616;&#20449;+&#31616;&#21382;&#12305;&#21019;&#24847;&#24037;&#20316;&#21488;&#31934;&#33268;&#31616;&#21382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【封面+自荐信+简历】创意工作台精致简历.doc</Template>
  <Pages>4</Pages>
  <Words>0</Words>
  <Characters>0</Characters>
  <Lines>1</Lines>
  <Paragraphs>1</Paragraphs>
  <ScaleCrop>false</ScaleCrop>
  <LinksUpToDate>false</LinksUpToDate>
  <CharactersWithSpaces>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2017-05-09T03:17:00Z</dcterms:created>
  <dc:creator>Administrator</dc:creator>
  <cp:lastModifiedBy>Administrator</cp:lastModifiedBy>
  <dcterms:modified xsi:type="dcterms:W3CDTF">2017-05-09T03:18:07Z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