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3854450</wp:posOffset>
            </wp:positionV>
            <wp:extent cx="1583690" cy="1583690"/>
            <wp:effectExtent l="9525" t="9525" r="26035" b="26035"/>
            <wp:wrapNone/>
            <wp:docPr id="62" name="图片 1" descr="C:\Users\Administrator\Desktop\登记照4\0032.jpg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 descr="C:\Users\Administrator\Desktop\登记照4\0032.jpg00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3747135</wp:posOffset>
                </wp:positionV>
                <wp:extent cx="1727200" cy="1727200"/>
                <wp:effectExtent l="9525" t="9525" r="15875" b="15875"/>
                <wp:wrapNone/>
                <wp:docPr id="6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72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29292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136pt;margin-top:295.05pt;height:136pt;width:136pt;z-index:251693056;v-text-anchor:middle;mso-width-relative:page;mso-height-relative:page;" fillcolor="#FFFFFF" filled="t" stroked="t" coordsize="21600,21600" o:gfxdata="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JG/D9wAAAALAQAADwAAAAAAAAABACAAAAAiAAAAZHJzL2Rvd25yZXYueG1s&#10;UEsBAhQAFAAAAAgAh07iQCgwe6j0AQAA8QMAAA4AAAAAAAAAAQAgAAAAKwEAAGRycy9lMm9Eb2Mu&#10;eG1sUEsFBgAAAAAGAAYAWQEAAJEFAAAAAA==&#10;">
                <v:fill on="t" focussize="0,0"/>
                <v:stroke weight="1.5pt" color="#292929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-2145030</wp:posOffset>
                </wp:positionH>
                <wp:positionV relativeFrom="paragraph">
                  <wp:posOffset>4185285</wp:posOffset>
                </wp:positionV>
                <wp:extent cx="8786495" cy="5833110"/>
                <wp:effectExtent l="4445" t="5080" r="10160" b="10160"/>
                <wp:wrapNone/>
                <wp:docPr id="1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6495" cy="58331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86" o:spid="_x0000_s1026" o:spt="1" style="position:absolute;left:0pt;margin-left:-168.9pt;margin-top:329.55pt;height:459.3pt;width:691.85pt;z-index:251658240;mso-width-relative:page;mso-height-relative:page;" fillcolor="#F2F2F2" filled="t" stroked="t" coordsize="21600,21600" o:gfxdata="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rYv9wAAAAOAQAADwAAAAAAAAABACAAAAAiAAAAZHJzL2Rvd25yZXYueG1sUEsB&#10;AhQAFAAAAAgAh07iQL7SA8HxAQAA4QMAAA4AAAAAAAAAAQAgAAAAKw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473710</wp:posOffset>
                </wp:positionV>
                <wp:extent cx="3218180" cy="3308350"/>
                <wp:effectExtent l="0" t="0" r="0" b="0"/>
                <wp:wrapNone/>
                <wp:docPr id="7172" name="文本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863" cy="330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300" w:lineRule="auto"/>
                              <w:textAlignment w:val="baseline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eastAsia="叶根友刀锋黑草"/>
                                <w:color w:val="404040"/>
                                <w:kern w:val="24"/>
                                <w:sz w:val="260"/>
                                <w:szCs w:val="276"/>
                              </w:rPr>
                              <w:t>简</w:t>
                            </w:r>
                            <w:r>
                              <w:rPr>
                                <w:rFonts w:hint="eastAsia" w:eastAsia="叶根友刀锋黑草"/>
                                <w:color w:val="404040"/>
                                <w:kern w:val="24"/>
                                <w:sz w:val="144"/>
                                <w:szCs w:val="144"/>
                              </w:rPr>
                              <w:t>历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文本框 243" o:spid="_x0000_s1026" o:spt="202" type="#_x0000_t202" style="position:absolute;left:0pt;margin-left:95.75pt;margin-top:37.3pt;height:260.5pt;width:253.4pt;z-index:251692032;mso-width-relative:page;mso-height-relative:page;" filled="f" stroked="f" coordsize="21600,21600" o:gfxdata="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14FjE2AAAAAoBAAAPAAAAAAAAAAEAIAAAACIAAABkcnMvZG93bnJl&#10;di54bWxQSwECFAAUAAAACACHTuJATsu40sQBAABU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300" w:lineRule="auto"/>
                        <w:textAlignment w:val="baseline"/>
                        <w:rPr>
                          <w:color w:val="404040"/>
                        </w:rPr>
                      </w:pPr>
                      <w:r>
                        <w:rPr>
                          <w:rFonts w:hint="eastAsia" w:eastAsia="叶根友刀锋黑草"/>
                          <w:color w:val="404040"/>
                          <w:kern w:val="24"/>
                          <w:sz w:val="260"/>
                          <w:szCs w:val="276"/>
                        </w:rPr>
                        <w:t>简</w:t>
                      </w:r>
                      <w:r>
                        <w:rPr>
                          <w:rFonts w:hint="eastAsia" w:eastAsia="叶根友刀锋黑草"/>
                          <w:color w:val="404040"/>
                          <w:kern w:val="24"/>
                          <w:sz w:val="144"/>
                          <w:szCs w:val="144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-906145</wp:posOffset>
            </wp:positionV>
            <wp:extent cx="7670165" cy="5527675"/>
            <wp:effectExtent l="0" t="0" r="6985" b="15875"/>
            <wp:wrapNone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165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6346825</wp:posOffset>
                </wp:positionV>
                <wp:extent cx="2695575" cy="2007870"/>
                <wp:effectExtent l="6350" t="0" r="0" b="11430"/>
                <wp:wrapNone/>
                <wp:docPr id="21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007870"/>
                          <a:chOff x="4318" y="11117"/>
                          <a:chExt cx="4245" cy="3162"/>
                        </a:xfrm>
                      </wpg:grpSpPr>
                      <wps:wsp>
                        <wps:cNvPr id="4" name="文本框 5"/>
                        <wps:cNvSpPr txBox="1"/>
                        <wps:spPr>
                          <a:xfrm>
                            <a:off x="4906" y="11117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个人姓名：开开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5" name="椭圆 6"/>
                        <wps:cNvSpPr/>
                        <wps:spPr>
                          <a:xfrm>
                            <a:off x="4365" y="11253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g:grpSp>
                        <wpg:cNvPr id="10" name="Group 33"/>
                        <wpg:cNvGrpSpPr/>
                        <wpg:grpSpPr>
                          <a:xfrm>
                            <a:off x="4451" y="11344"/>
                            <a:ext cx="283" cy="283"/>
                            <a:chOff x="0" y="0"/>
                            <a:chExt cx="4314" cy="3964"/>
                          </a:xfrm>
                        </wpg:grpSpPr>
                        <wps:wsp>
                          <wps:cNvPr id="6" name="Freeform 35"/>
                          <wps:cNvSpPr/>
                          <wps:spPr>
                            <a:xfrm>
                              <a:off x="0" y="2535"/>
                              <a:ext cx="4314" cy="1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11" y="1162"/>
                                </a:cxn>
                                <a:cxn ang="0">
                                  <a:pos x="4291" y="1249"/>
                                </a:cxn>
                                <a:cxn ang="0">
                                  <a:pos x="4248" y="1331"/>
                                </a:cxn>
                                <a:cxn ang="0">
                                  <a:pos x="4174" y="1393"/>
                                </a:cxn>
                                <a:cxn ang="0">
                                  <a:pos x="4064" y="1426"/>
                                </a:cxn>
                                <a:cxn ang="0">
                                  <a:pos x="250" y="1426"/>
                                </a:cxn>
                                <a:cxn ang="0">
                                  <a:pos x="140" y="1393"/>
                                </a:cxn>
                                <a:cxn ang="0">
                                  <a:pos x="66" y="1331"/>
                                </a:cxn>
                                <a:cxn ang="0">
                                  <a:pos x="22" y="1249"/>
                                </a:cxn>
                                <a:cxn ang="0">
                                  <a:pos x="3" y="1162"/>
                                </a:cxn>
                                <a:cxn ang="0">
                                  <a:pos x="2" y="1048"/>
                                </a:cxn>
                                <a:cxn ang="0">
                                  <a:pos x="33" y="864"/>
                                </a:cxn>
                                <a:cxn ang="0">
                                  <a:pos x="101" y="677"/>
                                </a:cxn>
                                <a:cxn ang="0">
                                  <a:pos x="204" y="494"/>
                                </a:cxn>
                                <a:cxn ang="0">
                                  <a:pos x="343" y="327"/>
                                </a:cxn>
                                <a:cxn ang="0">
                                  <a:pos x="515" y="185"/>
                                </a:cxn>
                                <a:cxn ang="0">
                                  <a:pos x="720" y="76"/>
                                </a:cxn>
                                <a:cxn ang="0">
                                  <a:pos x="957" y="13"/>
                                </a:cxn>
                                <a:cxn ang="0">
                                  <a:pos x="1134" y="1"/>
                                </a:cxn>
                                <a:cxn ang="0">
                                  <a:pos x="1152" y="25"/>
                                </a:cxn>
                                <a:cxn ang="0">
                                  <a:pos x="1197" y="72"/>
                                </a:cxn>
                                <a:cxn ang="0">
                                  <a:pos x="1271" y="131"/>
                                </a:cxn>
                                <a:cxn ang="0">
                                  <a:pos x="1383" y="196"/>
                                </a:cxn>
                                <a:cxn ang="0">
                                  <a:pos x="1532" y="259"/>
                                </a:cxn>
                                <a:cxn ang="0">
                                  <a:pos x="1726" y="310"/>
                                </a:cxn>
                                <a:cxn ang="0">
                                  <a:pos x="1966" y="343"/>
                                </a:cxn>
                                <a:cxn ang="0">
                                  <a:pos x="2254" y="348"/>
                                </a:cxn>
                                <a:cxn ang="0">
                                  <a:pos x="2514" y="325"/>
                                </a:cxn>
                                <a:cxn ang="0">
                                  <a:pos x="2723" y="278"/>
                                </a:cxn>
                                <a:cxn ang="0">
                                  <a:pos x="2887" y="219"/>
                                </a:cxn>
                                <a:cxn ang="0">
                                  <a:pos x="3010" y="153"/>
                                </a:cxn>
                                <a:cxn ang="0">
                                  <a:pos x="3096" y="90"/>
                                </a:cxn>
                                <a:cxn ang="0">
                                  <a:pos x="3150" y="39"/>
                                </a:cxn>
                                <a:cxn ang="0">
                                  <a:pos x="3177" y="7"/>
                                </a:cxn>
                                <a:cxn ang="0">
                                  <a:pos x="3270" y="3"/>
                                </a:cxn>
                                <a:cxn ang="0">
                                  <a:pos x="3518" y="50"/>
                                </a:cxn>
                                <a:cxn ang="0">
                                  <a:pos x="3734" y="144"/>
                                </a:cxn>
                                <a:cxn ang="0">
                                  <a:pos x="3917" y="276"/>
                                </a:cxn>
                                <a:cxn ang="0">
                                  <a:pos x="4068" y="436"/>
                                </a:cxn>
                                <a:cxn ang="0">
                                  <a:pos x="4183" y="616"/>
                                </a:cxn>
                                <a:cxn ang="0">
                                  <a:pos x="4263" y="801"/>
                                </a:cxn>
                                <a:cxn ang="0">
                                  <a:pos x="4306" y="987"/>
                                </a:cxn>
                              </a:cxnLst>
                              <a:pathLst>
                                <a:path w="4314" h="1429">
                                  <a:moveTo>
                                    <a:pt x="4314" y="1105"/>
                                  </a:moveTo>
                                  <a:lnTo>
                                    <a:pt x="4314" y="1133"/>
                                  </a:lnTo>
                                  <a:lnTo>
                                    <a:pt x="4311" y="1162"/>
                                  </a:lnTo>
                                  <a:lnTo>
                                    <a:pt x="4307" y="1190"/>
                                  </a:lnTo>
                                  <a:lnTo>
                                    <a:pt x="4301" y="1221"/>
                                  </a:lnTo>
                                  <a:lnTo>
                                    <a:pt x="4291" y="1249"/>
                                  </a:lnTo>
                                  <a:lnTo>
                                    <a:pt x="4280" y="1278"/>
                                  </a:lnTo>
                                  <a:lnTo>
                                    <a:pt x="4265" y="1304"/>
                                  </a:lnTo>
                                  <a:lnTo>
                                    <a:pt x="4248" y="1331"/>
                                  </a:lnTo>
                                  <a:lnTo>
                                    <a:pt x="4227" y="1354"/>
                                  </a:lnTo>
                                  <a:lnTo>
                                    <a:pt x="4202" y="1375"/>
                                  </a:lnTo>
                                  <a:lnTo>
                                    <a:pt x="4174" y="1393"/>
                                  </a:lnTo>
                                  <a:lnTo>
                                    <a:pt x="4141" y="1408"/>
                                  </a:lnTo>
                                  <a:lnTo>
                                    <a:pt x="4104" y="1420"/>
                                  </a:lnTo>
                                  <a:lnTo>
                                    <a:pt x="4064" y="1426"/>
                                  </a:lnTo>
                                  <a:lnTo>
                                    <a:pt x="4018" y="1429"/>
                                  </a:lnTo>
                                  <a:lnTo>
                                    <a:pt x="296" y="1429"/>
                                  </a:lnTo>
                                  <a:lnTo>
                                    <a:pt x="250" y="1426"/>
                                  </a:lnTo>
                                  <a:lnTo>
                                    <a:pt x="210" y="1420"/>
                                  </a:lnTo>
                                  <a:lnTo>
                                    <a:pt x="173" y="1408"/>
                                  </a:lnTo>
                                  <a:lnTo>
                                    <a:pt x="140" y="1393"/>
                                  </a:lnTo>
                                  <a:lnTo>
                                    <a:pt x="112" y="1375"/>
                                  </a:lnTo>
                                  <a:lnTo>
                                    <a:pt x="87" y="1354"/>
                                  </a:lnTo>
                                  <a:lnTo>
                                    <a:pt x="66" y="1331"/>
                                  </a:lnTo>
                                  <a:lnTo>
                                    <a:pt x="49" y="1304"/>
                                  </a:lnTo>
                                  <a:lnTo>
                                    <a:pt x="34" y="1278"/>
                                  </a:lnTo>
                                  <a:lnTo>
                                    <a:pt x="22" y="1249"/>
                                  </a:lnTo>
                                  <a:lnTo>
                                    <a:pt x="13" y="1221"/>
                                  </a:lnTo>
                                  <a:lnTo>
                                    <a:pt x="7" y="1190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133"/>
                                  </a:lnTo>
                                  <a:lnTo>
                                    <a:pt x="0" y="1105"/>
                                  </a:lnTo>
                                  <a:lnTo>
                                    <a:pt x="2" y="1048"/>
                                  </a:lnTo>
                                  <a:lnTo>
                                    <a:pt x="8" y="987"/>
                                  </a:lnTo>
                                  <a:lnTo>
                                    <a:pt x="19" y="926"/>
                                  </a:lnTo>
                                  <a:lnTo>
                                    <a:pt x="33" y="864"/>
                                  </a:lnTo>
                                  <a:lnTo>
                                    <a:pt x="51" y="801"/>
                                  </a:lnTo>
                                  <a:lnTo>
                                    <a:pt x="75" y="739"/>
                                  </a:lnTo>
                                  <a:lnTo>
                                    <a:pt x="101" y="677"/>
                                  </a:lnTo>
                                  <a:lnTo>
                                    <a:pt x="131" y="616"/>
                                  </a:lnTo>
                                  <a:lnTo>
                                    <a:pt x="166" y="554"/>
                                  </a:lnTo>
                                  <a:lnTo>
                                    <a:pt x="204" y="494"/>
                                  </a:lnTo>
                                  <a:lnTo>
                                    <a:pt x="246" y="436"/>
                                  </a:lnTo>
                                  <a:lnTo>
                                    <a:pt x="293" y="381"/>
                                  </a:lnTo>
                                  <a:lnTo>
                                    <a:pt x="343" y="327"/>
                                  </a:lnTo>
                                  <a:lnTo>
                                    <a:pt x="397" y="276"/>
                                  </a:lnTo>
                                  <a:lnTo>
                                    <a:pt x="454" y="228"/>
                                  </a:lnTo>
                                  <a:lnTo>
                                    <a:pt x="515" y="185"/>
                                  </a:lnTo>
                                  <a:lnTo>
                                    <a:pt x="580" y="144"/>
                                  </a:lnTo>
                                  <a:lnTo>
                                    <a:pt x="648" y="107"/>
                                  </a:lnTo>
                                  <a:lnTo>
                                    <a:pt x="720" y="76"/>
                                  </a:lnTo>
                                  <a:lnTo>
                                    <a:pt x="796" y="50"/>
                                  </a:lnTo>
                                  <a:lnTo>
                                    <a:pt x="875" y="29"/>
                                  </a:lnTo>
                                  <a:lnTo>
                                    <a:pt x="957" y="13"/>
                                  </a:lnTo>
                                  <a:lnTo>
                                    <a:pt x="1044" y="3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134" y="1"/>
                                  </a:lnTo>
                                  <a:lnTo>
                                    <a:pt x="1137" y="7"/>
                                  </a:lnTo>
                                  <a:lnTo>
                                    <a:pt x="1143" y="14"/>
                                  </a:lnTo>
                                  <a:lnTo>
                                    <a:pt x="1152" y="25"/>
                                  </a:lnTo>
                                  <a:lnTo>
                                    <a:pt x="1164" y="39"/>
                                  </a:lnTo>
                                  <a:lnTo>
                                    <a:pt x="1178" y="54"/>
                                  </a:lnTo>
                                  <a:lnTo>
                                    <a:pt x="1197" y="72"/>
                                  </a:lnTo>
                                  <a:lnTo>
                                    <a:pt x="1218" y="90"/>
                                  </a:lnTo>
                                  <a:lnTo>
                                    <a:pt x="1244" y="110"/>
                                  </a:lnTo>
                                  <a:lnTo>
                                    <a:pt x="1271" y="131"/>
                                  </a:lnTo>
                                  <a:lnTo>
                                    <a:pt x="1304" y="153"/>
                                  </a:lnTo>
                                  <a:lnTo>
                                    <a:pt x="1341" y="174"/>
                                  </a:lnTo>
                                  <a:lnTo>
                                    <a:pt x="1383" y="196"/>
                                  </a:lnTo>
                                  <a:lnTo>
                                    <a:pt x="1427" y="219"/>
                                  </a:lnTo>
                                  <a:lnTo>
                                    <a:pt x="1477" y="240"/>
                                  </a:lnTo>
                                  <a:lnTo>
                                    <a:pt x="1532" y="259"/>
                                  </a:lnTo>
                                  <a:lnTo>
                                    <a:pt x="1591" y="278"/>
                                  </a:lnTo>
                                  <a:lnTo>
                                    <a:pt x="1656" y="296"/>
                                  </a:lnTo>
                                  <a:lnTo>
                                    <a:pt x="1726" y="31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80" y="335"/>
                                  </a:lnTo>
                                  <a:lnTo>
                                    <a:pt x="1966" y="343"/>
                                  </a:lnTo>
                                  <a:lnTo>
                                    <a:pt x="2059" y="348"/>
                                  </a:lnTo>
                                  <a:lnTo>
                                    <a:pt x="2158" y="350"/>
                                  </a:lnTo>
                                  <a:lnTo>
                                    <a:pt x="2254" y="348"/>
                                  </a:lnTo>
                                  <a:lnTo>
                                    <a:pt x="2347" y="343"/>
                                  </a:lnTo>
                                  <a:lnTo>
                                    <a:pt x="2434" y="335"/>
                                  </a:lnTo>
                                  <a:lnTo>
                                    <a:pt x="2514" y="325"/>
                                  </a:lnTo>
                                  <a:lnTo>
                                    <a:pt x="2588" y="310"/>
                                  </a:lnTo>
                                  <a:lnTo>
                                    <a:pt x="2658" y="296"/>
                                  </a:lnTo>
                                  <a:lnTo>
                                    <a:pt x="2723" y="278"/>
                                  </a:lnTo>
                                  <a:lnTo>
                                    <a:pt x="2782" y="259"/>
                                  </a:lnTo>
                                  <a:lnTo>
                                    <a:pt x="2837" y="240"/>
                                  </a:lnTo>
                                  <a:lnTo>
                                    <a:pt x="2887" y="219"/>
                                  </a:lnTo>
                                  <a:lnTo>
                                    <a:pt x="2931" y="196"/>
                                  </a:lnTo>
                                  <a:lnTo>
                                    <a:pt x="2973" y="174"/>
                                  </a:lnTo>
                                  <a:lnTo>
                                    <a:pt x="3010" y="153"/>
                                  </a:lnTo>
                                  <a:lnTo>
                                    <a:pt x="3043" y="131"/>
                                  </a:lnTo>
                                  <a:lnTo>
                                    <a:pt x="3070" y="110"/>
                                  </a:lnTo>
                                  <a:lnTo>
                                    <a:pt x="3096" y="90"/>
                                  </a:lnTo>
                                  <a:lnTo>
                                    <a:pt x="3117" y="72"/>
                                  </a:lnTo>
                                  <a:lnTo>
                                    <a:pt x="3136" y="54"/>
                                  </a:lnTo>
                                  <a:lnTo>
                                    <a:pt x="3150" y="39"/>
                                  </a:lnTo>
                                  <a:lnTo>
                                    <a:pt x="3162" y="25"/>
                                  </a:lnTo>
                                  <a:lnTo>
                                    <a:pt x="3171" y="14"/>
                                  </a:lnTo>
                                  <a:lnTo>
                                    <a:pt x="3177" y="7"/>
                                  </a:lnTo>
                                  <a:lnTo>
                                    <a:pt x="3180" y="1"/>
                                  </a:lnTo>
                                  <a:lnTo>
                                    <a:pt x="3181" y="0"/>
                                  </a:lnTo>
                                  <a:lnTo>
                                    <a:pt x="3270" y="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439" y="29"/>
                                  </a:lnTo>
                                  <a:lnTo>
                                    <a:pt x="3518" y="50"/>
                                  </a:lnTo>
                                  <a:lnTo>
                                    <a:pt x="3594" y="76"/>
                                  </a:lnTo>
                                  <a:lnTo>
                                    <a:pt x="3666" y="107"/>
                                  </a:lnTo>
                                  <a:lnTo>
                                    <a:pt x="3734" y="144"/>
                                  </a:lnTo>
                                  <a:lnTo>
                                    <a:pt x="3799" y="185"/>
                                  </a:lnTo>
                                  <a:lnTo>
                                    <a:pt x="3859" y="228"/>
                                  </a:lnTo>
                                  <a:lnTo>
                                    <a:pt x="3917" y="276"/>
                                  </a:lnTo>
                                  <a:lnTo>
                                    <a:pt x="3971" y="327"/>
                                  </a:lnTo>
                                  <a:lnTo>
                                    <a:pt x="4020" y="381"/>
                                  </a:lnTo>
                                  <a:lnTo>
                                    <a:pt x="4068" y="436"/>
                                  </a:lnTo>
                                  <a:lnTo>
                                    <a:pt x="4109" y="494"/>
                                  </a:lnTo>
                                  <a:lnTo>
                                    <a:pt x="4147" y="554"/>
                                  </a:lnTo>
                                  <a:lnTo>
                                    <a:pt x="4183" y="616"/>
                                  </a:lnTo>
                                  <a:lnTo>
                                    <a:pt x="4213" y="677"/>
                                  </a:lnTo>
                                  <a:lnTo>
                                    <a:pt x="4239" y="739"/>
                                  </a:lnTo>
                                  <a:lnTo>
                                    <a:pt x="4263" y="801"/>
                                  </a:lnTo>
                                  <a:lnTo>
                                    <a:pt x="4281" y="864"/>
                                  </a:lnTo>
                                  <a:lnTo>
                                    <a:pt x="4295" y="926"/>
                                  </a:lnTo>
                                  <a:lnTo>
                                    <a:pt x="4306" y="987"/>
                                  </a:lnTo>
                                  <a:lnTo>
                                    <a:pt x="4312" y="1048"/>
                                  </a:lnTo>
                                  <a:lnTo>
                                    <a:pt x="4314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8" name="Freeform 36"/>
                          <wps:cNvSpPr/>
                          <wps:spPr>
                            <a:xfrm>
                              <a:off x="1049" y="0"/>
                              <a:ext cx="2263" cy="25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39" y="4"/>
                                </a:cxn>
                                <a:cxn ang="0">
                                  <a:pos x="860" y="36"/>
                                </a:cxn>
                                <a:cxn ang="0">
                                  <a:pos x="691" y="99"/>
                                </a:cxn>
                                <a:cxn ang="0">
                                  <a:pos x="535" y="190"/>
                                </a:cxn>
                                <a:cxn ang="0">
                                  <a:pos x="395" y="305"/>
                                </a:cxn>
                                <a:cxn ang="0">
                                  <a:pos x="272" y="441"/>
                                </a:cxn>
                                <a:cxn ang="0">
                                  <a:pos x="170" y="598"/>
                                </a:cxn>
                                <a:cxn ang="0">
                                  <a:pos x="89" y="772"/>
                                </a:cxn>
                                <a:cxn ang="0">
                                  <a:pos x="33" y="961"/>
                                </a:cxn>
                                <a:cxn ang="0">
                                  <a:pos x="4" y="1161"/>
                                </a:cxn>
                                <a:cxn ang="0">
                                  <a:pos x="4" y="1368"/>
                                </a:cxn>
                                <a:cxn ang="0">
                                  <a:pos x="33" y="1569"/>
                                </a:cxn>
                                <a:cxn ang="0">
                                  <a:pos x="89" y="1757"/>
                                </a:cxn>
                                <a:cxn ang="0">
                                  <a:pos x="170" y="1931"/>
                                </a:cxn>
                                <a:cxn ang="0">
                                  <a:pos x="272" y="2088"/>
                                </a:cxn>
                                <a:cxn ang="0">
                                  <a:pos x="395" y="2226"/>
                                </a:cxn>
                                <a:cxn ang="0">
                                  <a:pos x="535" y="2341"/>
                                </a:cxn>
                                <a:cxn ang="0">
                                  <a:pos x="691" y="2430"/>
                                </a:cxn>
                                <a:cxn ang="0">
                                  <a:pos x="860" y="2493"/>
                                </a:cxn>
                                <a:cxn ang="0">
                                  <a:pos x="1039" y="2526"/>
                                </a:cxn>
                                <a:cxn ang="0">
                                  <a:pos x="1225" y="2526"/>
                                </a:cxn>
                                <a:cxn ang="0">
                                  <a:pos x="1403" y="2493"/>
                                </a:cxn>
                                <a:cxn ang="0">
                                  <a:pos x="1572" y="2430"/>
                                </a:cxn>
                                <a:cxn ang="0">
                                  <a:pos x="1728" y="2341"/>
                                </a:cxn>
                                <a:cxn ang="0">
                                  <a:pos x="1868" y="2226"/>
                                </a:cxn>
                                <a:cxn ang="0">
                                  <a:pos x="1991" y="2088"/>
                                </a:cxn>
                                <a:cxn ang="0">
                                  <a:pos x="2093" y="1931"/>
                                </a:cxn>
                                <a:cxn ang="0">
                                  <a:pos x="2174" y="1757"/>
                                </a:cxn>
                                <a:cxn ang="0">
                                  <a:pos x="2231" y="1569"/>
                                </a:cxn>
                                <a:cxn ang="0">
                                  <a:pos x="2259" y="1368"/>
                                </a:cxn>
                                <a:cxn ang="0">
                                  <a:pos x="2259" y="1161"/>
                                </a:cxn>
                                <a:cxn ang="0">
                                  <a:pos x="2231" y="961"/>
                                </a:cxn>
                                <a:cxn ang="0">
                                  <a:pos x="2174" y="772"/>
                                </a:cxn>
                                <a:cxn ang="0">
                                  <a:pos x="2093" y="598"/>
                                </a:cxn>
                                <a:cxn ang="0">
                                  <a:pos x="1991" y="441"/>
                                </a:cxn>
                                <a:cxn ang="0">
                                  <a:pos x="1868" y="305"/>
                                </a:cxn>
                                <a:cxn ang="0">
                                  <a:pos x="1728" y="190"/>
                                </a:cxn>
                                <a:cxn ang="0">
                                  <a:pos x="1572" y="99"/>
                                </a:cxn>
                                <a:cxn ang="0">
                                  <a:pos x="1403" y="36"/>
                                </a:cxn>
                                <a:cxn ang="0">
                                  <a:pos x="1225" y="4"/>
                                </a:cxn>
                              </a:cxnLst>
                              <a:pathLst>
                                <a:path w="2263" h="2530">
                                  <a:moveTo>
                                    <a:pt x="1132" y="0"/>
                                  </a:moveTo>
                                  <a:lnTo>
                                    <a:pt x="1039" y="4"/>
                                  </a:lnTo>
                                  <a:lnTo>
                                    <a:pt x="948" y="17"/>
                                  </a:lnTo>
                                  <a:lnTo>
                                    <a:pt x="860" y="36"/>
                                  </a:lnTo>
                                  <a:lnTo>
                                    <a:pt x="773" y="64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11" y="141"/>
                                  </a:lnTo>
                                  <a:lnTo>
                                    <a:pt x="535" y="190"/>
                                  </a:lnTo>
                                  <a:lnTo>
                                    <a:pt x="463" y="243"/>
                                  </a:lnTo>
                                  <a:lnTo>
                                    <a:pt x="395" y="305"/>
                                  </a:lnTo>
                                  <a:lnTo>
                                    <a:pt x="331" y="370"/>
                                  </a:lnTo>
                                  <a:lnTo>
                                    <a:pt x="272" y="441"/>
                                  </a:lnTo>
                                  <a:lnTo>
                                    <a:pt x="218" y="518"/>
                                  </a:lnTo>
                                  <a:lnTo>
                                    <a:pt x="170" y="598"/>
                                  </a:lnTo>
                                  <a:lnTo>
                                    <a:pt x="127" y="683"/>
                                  </a:lnTo>
                                  <a:lnTo>
                                    <a:pt x="89" y="772"/>
                                  </a:lnTo>
                                  <a:lnTo>
                                    <a:pt x="57" y="865"/>
                                  </a:lnTo>
                                  <a:lnTo>
                                    <a:pt x="33" y="961"/>
                                  </a:lnTo>
                                  <a:lnTo>
                                    <a:pt x="16" y="1059"/>
                                  </a:lnTo>
                                  <a:lnTo>
                                    <a:pt x="4" y="1161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4" y="1368"/>
                                  </a:lnTo>
                                  <a:lnTo>
                                    <a:pt x="16" y="1470"/>
                                  </a:lnTo>
                                  <a:lnTo>
                                    <a:pt x="33" y="1569"/>
                                  </a:lnTo>
                                  <a:lnTo>
                                    <a:pt x="57" y="1665"/>
                                  </a:lnTo>
                                  <a:lnTo>
                                    <a:pt x="89" y="1757"/>
                                  </a:lnTo>
                                  <a:lnTo>
                                    <a:pt x="127" y="1846"/>
                                  </a:lnTo>
                                  <a:lnTo>
                                    <a:pt x="170" y="1931"/>
                                  </a:lnTo>
                                  <a:lnTo>
                                    <a:pt x="218" y="2012"/>
                                  </a:lnTo>
                                  <a:lnTo>
                                    <a:pt x="272" y="2088"/>
                                  </a:lnTo>
                                  <a:lnTo>
                                    <a:pt x="331" y="2159"/>
                                  </a:lnTo>
                                  <a:lnTo>
                                    <a:pt x="395" y="2226"/>
                                  </a:lnTo>
                                  <a:lnTo>
                                    <a:pt x="463" y="2286"/>
                                  </a:lnTo>
                                  <a:lnTo>
                                    <a:pt x="535" y="2341"/>
                                  </a:lnTo>
                                  <a:lnTo>
                                    <a:pt x="611" y="2390"/>
                                  </a:lnTo>
                                  <a:lnTo>
                                    <a:pt x="691" y="2430"/>
                                  </a:lnTo>
                                  <a:lnTo>
                                    <a:pt x="773" y="2466"/>
                                  </a:lnTo>
                                  <a:lnTo>
                                    <a:pt x="860" y="2493"/>
                                  </a:lnTo>
                                  <a:lnTo>
                                    <a:pt x="948" y="2514"/>
                                  </a:lnTo>
                                  <a:lnTo>
                                    <a:pt x="1039" y="2526"/>
                                  </a:lnTo>
                                  <a:lnTo>
                                    <a:pt x="1132" y="2530"/>
                                  </a:lnTo>
                                  <a:lnTo>
                                    <a:pt x="1225" y="2526"/>
                                  </a:lnTo>
                                  <a:lnTo>
                                    <a:pt x="1315" y="2514"/>
                                  </a:lnTo>
                                  <a:lnTo>
                                    <a:pt x="1403" y="2493"/>
                                  </a:lnTo>
                                  <a:lnTo>
                                    <a:pt x="1490" y="2466"/>
                                  </a:lnTo>
                                  <a:lnTo>
                                    <a:pt x="1572" y="2430"/>
                                  </a:lnTo>
                                  <a:lnTo>
                                    <a:pt x="1652" y="2390"/>
                                  </a:lnTo>
                                  <a:lnTo>
                                    <a:pt x="1728" y="2341"/>
                                  </a:lnTo>
                                  <a:lnTo>
                                    <a:pt x="1800" y="2286"/>
                                  </a:lnTo>
                                  <a:lnTo>
                                    <a:pt x="1868" y="2226"/>
                                  </a:lnTo>
                                  <a:lnTo>
                                    <a:pt x="1932" y="2159"/>
                                  </a:lnTo>
                                  <a:lnTo>
                                    <a:pt x="1991" y="2088"/>
                                  </a:lnTo>
                                  <a:lnTo>
                                    <a:pt x="2045" y="2012"/>
                                  </a:lnTo>
                                  <a:lnTo>
                                    <a:pt x="2093" y="1931"/>
                                  </a:lnTo>
                                  <a:lnTo>
                                    <a:pt x="2136" y="1846"/>
                                  </a:lnTo>
                                  <a:lnTo>
                                    <a:pt x="2174" y="1757"/>
                                  </a:lnTo>
                                  <a:lnTo>
                                    <a:pt x="2206" y="1665"/>
                                  </a:lnTo>
                                  <a:lnTo>
                                    <a:pt x="2231" y="1569"/>
                                  </a:lnTo>
                                  <a:lnTo>
                                    <a:pt x="2249" y="1470"/>
                                  </a:lnTo>
                                  <a:lnTo>
                                    <a:pt x="2259" y="1368"/>
                                  </a:lnTo>
                                  <a:lnTo>
                                    <a:pt x="2263" y="1265"/>
                                  </a:lnTo>
                                  <a:lnTo>
                                    <a:pt x="2259" y="1161"/>
                                  </a:lnTo>
                                  <a:lnTo>
                                    <a:pt x="2249" y="1059"/>
                                  </a:lnTo>
                                  <a:lnTo>
                                    <a:pt x="2231" y="961"/>
                                  </a:lnTo>
                                  <a:lnTo>
                                    <a:pt x="2206" y="865"/>
                                  </a:lnTo>
                                  <a:lnTo>
                                    <a:pt x="2174" y="772"/>
                                  </a:lnTo>
                                  <a:lnTo>
                                    <a:pt x="2136" y="683"/>
                                  </a:lnTo>
                                  <a:lnTo>
                                    <a:pt x="2093" y="598"/>
                                  </a:lnTo>
                                  <a:lnTo>
                                    <a:pt x="2045" y="518"/>
                                  </a:lnTo>
                                  <a:lnTo>
                                    <a:pt x="1991" y="441"/>
                                  </a:lnTo>
                                  <a:lnTo>
                                    <a:pt x="1932" y="370"/>
                                  </a:lnTo>
                                  <a:lnTo>
                                    <a:pt x="1868" y="305"/>
                                  </a:lnTo>
                                  <a:lnTo>
                                    <a:pt x="1800" y="243"/>
                                  </a:lnTo>
                                  <a:lnTo>
                                    <a:pt x="1728" y="190"/>
                                  </a:lnTo>
                                  <a:lnTo>
                                    <a:pt x="1652" y="141"/>
                                  </a:lnTo>
                                  <a:lnTo>
                                    <a:pt x="1572" y="99"/>
                                  </a:lnTo>
                                  <a:lnTo>
                                    <a:pt x="1490" y="64"/>
                                  </a:lnTo>
                                  <a:lnTo>
                                    <a:pt x="1403" y="36"/>
                                  </a:lnTo>
                                  <a:lnTo>
                                    <a:pt x="1315" y="17"/>
                                  </a:lnTo>
                                  <a:lnTo>
                                    <a:pt x="1225" y="4"/>
                                  </a:lnTo>
                                  <a:lnTo>
                                    <a:pt x="1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 cap="flat" cmpd="sng"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  <wps:wsp>
                        <wps:cNvPr id="11" name="文本框 5"/>
                        <wps:cNvSpPr txBox="1"/>
                        <wps:spPr>
                          <a:xfrm>
                            <a:off x="4906" y="1194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毕业院校：湖北工业大学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2" name="椭圆 6"/>
                        <wps:cNvSpPr/>
                        <wps:spPr>
                          <a:xfrm>
                            <a:off x="4353" y="1208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13" name="Freeform 41"/>
                        <wps:cNvSpPr>
                          <a:spLocks noEditPoints="1"/>
                        </wps:cNvSpPr>
                        <wps:spPr>
                          <a:xfrm>
                            <a:off x="4436" y="12172"/>
                            <a:ext cx="283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8325" y="3421063"/>
                              </a:cxn>
                              <a:cxn ang="0">
                                <a:pos x="568325" y="6269038"/>
                              </a:cxn>
                              <a:cxn ang="0">
                                <a:pos x="1143000" y="6269038"/>
                              </a:cxn>
                              <a:cxn ang="0">
                                <a:pos x="1143000" y="3421063"/>
                              </a:cxn>
                              <a:cxn ang="0">
                                <a:pos x="568325" y="3421063"/>
                              </a:cxn>
                              <a:cxn ang="0">
                                <a:pos x="3138488" y="3421063"/>
                              </a:cxn>
                              <a:cxn ang="0">
                                <a:pos x="3138488" y="6269038"/>
                              </a:cxn>
                              <a:cxn ang="0">
                                <a:pos x="3705225" y="6269038"/>
                              </a:cxn>
                              <a:cxn ang="0">
                                <a:pos x="3705225" y="3421063"/>
                              </a:cxn>
                              <a:cxn ang="0">
                                <a:pos x="3138488" y="3421063"/>
                              </a:cxn>
                              <a:cxn ang="0">
                                <a:pos x="285750" y="6843713"/>
                              </a:cxn>
                              <a:cxn ang="0">
                                <a:pos x="6559550" y="6843713"/>
                              </a:cxn>
                              <a:cxn ang="0">
                                <a:pos x="6559550" y="6272213"/>
                              </a:cxn>
                              <a:cxn ang="0">
                                <a:pos x="285750" y="6272213"/>
                              </a:cxn>
                              <a:cxn ang="0">
                                <a:pos x="285750" y="6843713"/>
                              </a:cxn>
                              <a:cxn ang="0">
                                <a:pos x="5700713" y="3421063"/>
                              </a:cxn>
                              <a:cxn ang="0">
                                <a:pos x="5700713" y="6269038"/>
                              </a:cxn>
                              <a:cxn ang="0">
                                <a:pos x="6276975" y="6269038"/>
                              </a:cxn>
                              <a:cxn ang="0">
                                <a:pos x="6276975" y="3421063"/>
                              </a:cxn>
                              <a:cxn ang="0">
                                <a:pos x="5700713" y="3421063"/>
                              </a:cxn>
                              <a:cxn ang="0">
                                <a:pos x="3421063" y="0"/>
                              </a:cxn>
                              <a:cxn ang="0">
                                <a:pos x="0" y="2035175"/>
                              </a:cxn>
                              <a:cxn ang="0">
                                <a:pos x="0" y="2849563"/>
                              </a:cxn>
                              <a:cxn ang="0">
                                <a:pos x="6843713" y="2849563"/>
                              </a:cxn>
                              <a:cxn ang="0">
                                <a:pos x="6843713" y="2035175"/>
                              </a:cxn>
                              <a:cxn ang="0">
                                <a:pos x="3421063" y="0"/>
                              </a:cxn>
                              <a:cxn ang="0">
                                <a:pos x="6272213" y="2281238"/>
                              </a:cxn>
                              <a:cxn ang="0">
                                <a:pos x="6270625" y="2279650"/>
                              </a:cxn>
                              <a:cxn ang="0">
                                <a:pos x="574675" y="2279650"/>
                              </a:cxn>
                              <a:cxn ang="0">
                                <a:pos x="569913" y="2281238"/>
                              </a:cxn>
                              <a:cxn ang="0">
                                <a:pos x="569913" y="2279650"/>
                              </a:cxn>
                              <a:cxn ang="0">
                                <a:pos x="574675" y="2279650"/>
                              </a:cxn>
                              <a:cxn ang="0">
                                <a:pos x="3421063" y="571500"/>
                              </a:cxn>
                              <a:cxn ang="0">
                                <a:pos x="6270625" y="2279650"/>
                              </a:cxn>
                              <a:cxn ang="0">
                                <a:pos x="6272213" y="2279650"/>
                              </a:cxn>
                              <a:cxn ang="0">
                                <a:pos x="6272213" y="2281238"/>
                              </a:cxn>
                            </a:cxnLst>
                            <a:pathLst>
                              <a:path w="4311" h="4311">
                                <a:moveTo>
                                  <a:pt x="358" y="2155"/>
                                </a:moveTo>
                                <a:lnTo>
                                  <a:pt x="358" y="3949"/>
                                </a:lnTo>
                                <a:lnTo>
                                  <a:pt x="720" y="3949"/>
                                </a:lnTo>
                                <a:lnTo>
                                  <a:pt x="720" y="2155"/>
                                </a:lnTo>
                                <a:lnTo>
                                  <a:pt x="358" y="2155"/>
                                </a:lnTo>
                                <a:close/>
                                <a:moveTo>
                                  <a:pt x="1977" y="2155"/>
                                </a:moveTo>
                                <a:lnTo>
                                  <a:pt x="1977" y="3949"/>
                                </a:lnTo>
                                <a:lnTo>
                                  <a:pt x="2334" y="3949"/>
                                </a:lnTo>
                                <a:lnTo>
                                  <a:pt x="2334" y="2155"/>
                                </a:lnTo>
                                <a:lnTo>
                                  <a:pt x="1977" y="2155"/>
                                </a:lnTo>
                                <a:close/>
                                <a:moveTo>
                                  <a:pt x="180" y="4311"/>
                                </a:moveTo>
                                <a:lnTo>
                                  <a:pt x="4132" y="4311"/>
                                </a:lnTo>
                                <a:lnTo>
                                  <a:pt x="4132" y="3951"/>
                                </a:lnTo>
                                <a:lnTo>
                                  <a:pt x="180" y="3951"/>
                                </a:lnTo>
                                <a:lnTo>
                                  <a:pt x="180" y="4311"/>
                                </a:lnTo>
                                <a:close/>
                                <a:moveTo>
                                  <a:pt x="3591" y="2155"/>
                                </a:moveTo>
                                <a:lnTo>
                                  <a:pt x="3591" y="3949"/>
                                </a:lnTo>
                                <a:lnTo>
                                  <a:pt x="3954" y="3949"/>
                                </a:lnTo>
                                <a:lnTo>
                                  <a:pt x="3954" y="2155"/>
                                </a:lnTo>
                                <a:lnTo>
                                  <a:pt x="3591" y="2155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0" y="1282"/>
                                </a:lnTo>
                                <a:lnTo>
                                  <a:pt x="0" y="1795"/>
                                </a:lnTo>
                                <a:lnTo>
                                  <a:pt x="4311" y="1795"/>
                                </a:lnTo>
                                <a:lnTo>
                                  <a:pt x="4311" y="1282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3951" y="1437"/>
                                </a:moveTo>
                                <a:lnTo>
                                  <a:pt x="3950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359" y="1437"/>
                                </a:lnTo>
                                <a:lnTo>
                                  <a:pt x="359" y="1436"/>
                                </a:lnTo>
                                <a:lnTo>
                                  <a:pt x="362" y="1436"/>
                                </a:lnTo>
                                <a:lnTo>
                                  <a:pt x="2155" y="360"/>
                                </a:lnTo>
                                <a:lnTo>
                                  <a:pt x="3950" y="1436"/>
                                </a:lnTo>
                                <a:lnTo>
                                  <a:pt x="3951" y="1436"/>
                                </a:lnTo>
                                <a:lnTo>
                                  <a:pt x="3951" y="1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14" name="文本框 5"/>
                        <wps:cNvSpPr txBox="1"/>
                        <wps:spPr>
                          <a:xfrm>
                            <a:off x="4871" y="12766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联系电话：1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345678901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g:grpSp>
                        <wpg:cNvPr id="17" name="组合 4"/>
                        <wpg:cNvGrpSpPr/>
                        <wpg:grpSpPr>
                          <a:xfrm>
                            <a:off x="4330" y="12902"/>
                            <a:ext cx="452" cy="483"/>
                            <a:chOff x="0" y="69811"/>
                            <a:chExt cx="287341" cy="306215"/>
                          </a:xfrm>
                        </wpg:grpSpPr>
                        <wps:wsp>
                          <wps:cNvPr id="15" name="椭圆 6"/>
                          <wps:cNvSpPr/>
                          <wps:spPr>
                            <a:xfrm>
                              <a:off x="0" y="69811"/>
                              <a:ext cx="287341" cy="306215"/>
                            </a:xfrm>
                            <a:prstGeom prst="ellipse">
                              <a:avLst/>
                            </a:prstGeom>
                            <a:solidFill>
                              <a:srgbClr val="404040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anchor="ctr" upright="1"/>
                        </wps:wsp>
                        <wps:wsp>
                          <wps:cNvPr id="16" name="KSO_Shape"/>
                          <wps:cNvSpPr/>
                          <wps:spPr>
                            <a:xfrm>
                              <a:off x="82551" y="150728"/>
                              <a:ext cx="144464" cy="1618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410" y="0"/>
                                </a:cxn>
                                <a:cxn ang="0">
                                  <a:pos x="52599" y="5861"/>
                                </a:cxn>
                                <a:cxn ang="0">
                                  <a:pos x="64064" y="35169"/>
                                </a:cxn>
                                <a:cxn ang="0">
                                  <a:pos x="60788" y="43375"/>
                                </a:cxn>
                                <a:cxn ang="0">
                                  <a:pos x="41135" y="51581"/>
                                </a:cxn>
                                <a:cxn ang="0">
                                  <a:pos x="78804" y="113713"/>
                                </a:cxn>
                                <a:cxn ang="0">
                                  <a:pos x="98458" y="105507"/>
                                </a:cxn>
                                <a:cxn ang="0">
                                  <a:pos x="109922" y="106679"/>
                                </a:cxn>
                                <a:cxn ang="0">
                                  <a:pos x="141041" y="128953"/>
                                </a:cxn>
                                <a:cxn ang="0">
                                  <a:pos x="142679" y="137159"/>
                                </a:cxn>
                                <a:cxn ang="0">
                                  <a:pos x="124663" y="157088"/>
                                </a:cxn>
                                <a:cxn ang="0">
                                  <a:pos x="108285" y="159433"/>
                                </a:cxn>
                                <a:cxn ang="0">
                                  <a:pos x="190" y="9378"/>
                                </a:cxn>
                                <a:cxn ang="0">
                                  <a:pos x="11654" y="2345"/>
                                </a:cxn>
                                <a:cxn ang="0">
                                  <a:pos x="44410" y="0"/>
                                </a:cxn>
                              </a:cxnLst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04040">
                                <a:alpha val="100000"/>
                              </a:srgbClr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18" name="文本框 5"/>
                        <wps:cNvSpPr txBox="1"/>
                        <wps:spPr>
                          <a:xfrm>
                            <a:off x="4871" y="13581"/>
                            <a:ext cx="3657" cy="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408" w:lineRule="auto"/>
                                <w:jc w:val="both"/>
                                <w:textAlignment w:val="baseline"/>
                                <w:rPr>
                                  <w:rFonts w:hint="eastAsia"/>
                                  <w:color w:val="4040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电子邮箱：1234567@qq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404040"/>
                                  <w:kern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lIns="91439" tIns="45719" rIns="91439" bIns="45719" upright="1"/>
                      </wps:wsp>
                      <wps:wsp>
                        <wps:cNvPr id="19" name="椭圆 6"/>
                        <wps:cNvSpPr/>
                        <wps:spPr>
                          <a:xfrm>
                            <a:off x="4318" y="13721"/>
                            <a:ext cx="452" cy="483"/>
                          </a:xfrm>
                          <a:prstGeom prst="ellipse">
                            <a:avLst/>
                          </a:prstGeom>
                          <a:solidFill>
                            <a:srgbClr val="404040"/>
                          </a:solidFill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anchor="ctr" upright="1"/>
                      </wps:wsp>
                      <wps:wsp>
                        <wps:cNvPr id="20" name="Freeform 30"/>
                        <wps:cNvSpPr>
                          <a:spLocks noEditPoints="1"/>
                        </wps:cNvSpPr>
                        <wps:spPr>
                          <a:xfrm>
                            <a:off x="4405" y="13885"/>
                            <a:ext cx="283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904" y="0"/>
                              </a:cxn>
                              <a:cxn ang="0">
                                <a:pos x="28487" y="1773"/>
                              </a:cxn>
                              <a:cxn ang="0">
                                <a:pos x="18178" y="6429"/>
                              </a:cxn>
                              <a:cxn ang="0">
                                <a:pos x="9865" y="13745"/>
                              </a:cxn>
                              <a:cxn ang="0">
                                <a:pos x="3880" y="23055"/>
                              </a:cxn>
                              <a:cxn ang="0">
                                <a:pos x="443" y="34140"/>
                              </a:cxn>
                              <a:cxn ang="0">
                                <a:pos x="0" y="283980"/>
                              </a:cxn>
                              <a:cxn ang="0">
                                <a:pos x="1773" y="295619"/>
                              </a:cxn>
                              <a:cxn ang="0">
                                <a:pos x="6429" y="305706"/>
                              </a:cxn>
                              <a:cxn ang="0">
                                <a:pos x="13855" y="314130"/>
                              </a:cxn>
                              <a:cxn ang="0">
                                <a:pos x="23166" y="320226"/>
                              </a:cxn>
                              <a:cxn ang="0">
                                <a:pos x="34140" y="323441"/>
                              </a:cxn>
                              <a:cxn ang="0">
                                <a:pos x="437388" y="323884"/>
                              </a:cxn>
                              <a:cxn ang="0">
                                <a:pos x="449027" y="322332"/>
                              </a:cxn>
                              <a:cxn ang="0">
                                <a:pos x="459114" y="317455"/>
                              </a:cxn>
                              <a:cxn ang="0">
                                <a:pos x="467538" y="310250"/>
                              </a:cxn>
                              <a:cxn ang="0">
                                <a:pos x="473634" y="300829"/>
                              </a:cxn>
                              <a:cxn ang="0">
                                <a:pos x="476959" y="289966"/>
                              </a:cxn>
                              <a:cxn ang="0">
                                <a:pos x="477292" y="40125"/>
                              </a:cxn>
                              <a:cxn ang="0">
                                <a:pos x="475740" y="28487"/>
                              </a:cxn>
                              <a:cxn ang="0">
                                <a:pos x="470863" y="18289"/>
                              </a:cxn>
                              <a:cxn ang="0">
                                <a:pos x="463658" y="9865"/>
                              </a:cxn>
                              <a:cxn ang="0">
                                <a:pos x="454237" y="3769"/>
                              </a:cxn>
                              <a:cxn ang="0">
                                <a:pos x="443374" y="443"/>
                              </a:cxn>
                              <a:cxn ang="0">
                                <a:pos x="427856" y="28598"/>
                              </a:cxn>
                              <a:cxn ang="0">
                                <a:pos x="264473" y="173691"/>
                              </a:cxn>
                              <a:cxn ang="0">
                                <a:pos x="255273" y="180675"/>
                              </a:cxn>
                              <a:cxn ang="0">
                                <a:pos x="247624" y="185219"/>
                              </a:cxn>
                              <a:cxn ang="0">
                                <a:pos x="241306" y="187547"/>
                              </a:cxn>
                              <a:cxn ang="0">
                                <a:pos x="236097" y="187547"/>
                              </a:cxn>
                              <a:cxn ang="0">
                                <a:pos x="229779" y="185219"/>
                              </a:cxn>
                              <a:cxn ang="0">
                                <a:pos x="222019" y="180675"/>
                              </a:cxn>
                              <a:cxn ang="0">
                                <a:pos x="213041" y="173691"/>
                              </a:cxn>
                              <a:cxn ang="0">
                                <a:pos x="49547" y="28598"/>
                              </a:cxn>
                              <a:cxn ang="0">
                                <a:pos x="29817" y="275113"/>
                              </a:cxn>
                              <a:cxn ang="0">
                                <a:pos x="153518" y="163383"/>
                              </a:cxn>
                              <a:cxn ang="0">
                                <a:pos x="50545" y="295286"/>
                              </a:cxn>
                              <a:cxn ang="0">
                                <a:pos x="195195" y="202732"/>
                              </a:cxn>
                              <a:cxn ang="0">
                                <a:pos x="205947" y="210270"/>
                              </a:cxn>
                              <a:cxn ang="0">
                                <a:pos x="218140" y="215590"/>
                              </a:cxn>
                              <a:cxn ang="0">
                                <a:pos x="231441" y="218029"/>
                              </a:cxn>
                              <a:cxn ang="0">
                                <a:pos x="245851" y="218029"/>
                              </a:cxn>
                              <a:cxn ang="0">
                                <a:pos x="259374" y="215590"/>
                              </a:cxn>
                              <a:cxn ang="0">
                                <a:pos x="271567" y="210270"/>
                              </a:cxn>
                              <a:cxn ang="0">
                                <a:pos x="282318" y="202732"/>
                              </a:cxn>
                              <a:cxn ang="0">
                                <a:pos x="426969" y="295286"/>
                              </a:cxn>
                              <a:cxn ang="0">
                                <a:pos x="447697" y="275113"/>
                              </a:cxn>
                              <a:cxn ang="0">
                                <a:pos x="447697" y="54646"/>
                              </a:cxn>
                              <a:cxn ang="0">
                                <a:pos x="447697" y="275113"/>
                              </a:cxn>
                            </a:cxnLst>
                            <a:pathLst>
                              <a:path w="4306" h="2922">
                                <a:moveTo>
                                  <a:pt x="3946" y="0"/>
                                </a:moveTo>
                                <a:lnTo>
                                  <a:pt x="360" y="0"/>
                                </a:lnTo>
                                <a:lnTo>
                                  <a:pt x="308" y="4"/>
                                </a:lnTo>
                                <a:lnTo>
                                  <a:pt x="257" y="16"/>
                                </a:lnTo>
                                <a:lnTo>
                                  <a:pt x="209" y="34"/>
                                </a:lnTo>
                                <a:lnTo>
                                  <a:pt x="164" y="58"/>
                                </a:lnTo>
                                <a:lnTo>
                                  <a:pt x="125" y="89"/>
                                </a:lnTo>
                                <a:lnTo>
                                  <a:pt x="89" y="124"/>
                                </a:lnTo>
                                <a:lnTo>
                                  <a:pt x="58" y="165"/>
                                </a:lnTo>
                                <a:lnTo>
                                  <a:pt x="35" y="208"/>
                                </a:lnTo>
                                <a:lnTo>
                                  <a:pt x="16" y="257"/>
                                </a:lnTo>
                                <a:lnTo>
                                  <a:pt x="4" y="308"/>
                                </a:lnTo>
                                <a:lnTo>
                                  <a:pt x="0" y="362"/>
                                </a:lnTo>
                                <a:lnTo>
                                  <a:pt x="0" y="2562"/>
                                </a:lnTo>
                                <a:lnTo>
                                  <a:pt x="4" y="2616"/>
                                </a:lnTo>
                                <a:lnTo>
                                  <a:pt x="16" y="2667"/>
                                </a:lnTo>
                                <a:lnTo>
                                  <a:pt x="35" y="2714"/>
                                </a:lnTo>
                                <a:lnTo>
                                  <a:pt x="58" y="2758"/>
                                </a:lnTo>
                                <a:lnTo>
                                  <a:pt x="89" y="2799"/>
                                </a:lnTo>
                                <a:lnTo>
                                  <a:pt x="125" y="2834"/>
                                </a:lnTo>
                                <a:lnTo>
                                  <a:pt x="164" y="2864"/>
                                </a:lnTo>
                                <a:lnTo>
                                  <a:pt x="209" y="2889"/>
                                </a:lnTo>
                                <a:lnTo>
                                  <a:pt x="257" y="2908"/>
                                </a:lnTo>
                                <a:lnTo>
                                  <a:pt x="308" y="2918"/>
                                </a:lnTo>
                                <a:lnTo>
                                  <a:pt x="360" y="2922"/>
                                </a:lnTo>
                                <a:lnTo>
                                  <a:pt x="3946" y="2922"/>
                                </a:lnTo>
                                <a:lnTo>
                                  <a:pt x="4000" y="2918"/>
                                </a:lnTo>
                                <a:lnTo>
                                  <a:pt x="4051" y="2908"/>
                                </a:lnTo>
                                <a:lnTo>
                                  <a:pt x="4098" y="2889"/>
                                </a:lnTo>
                                <a:lnTo>
                                  <a:pt x="4142" y="2864"/>
                                </a:lnTo>
                                <a:lnTo>
                                  <a:pt x="4183" y="2834"/>
                                </a:lnTo>
                                <a:lnTo>
                                  <a:pt x="4218" y="2799"/>
                                </a:lnTo>
                                <a:lnTo>
                                  <a:pt x="4248" y="2758"/>
                                </a:lnTo>
                                <a:lnTo>
                                  <a:pt x="4273" y="2714"/>
                                </a:lnTo>
                                <a:lnTo>
                                  <a:pt x="4292" y="2667"/>
                                </a:lnTo>
                                <a:lnTo>
                                  <a:pt x="4303" y="2616"/>
                                </a:lnTo>
                                <a:lnTo>
                                  <a:pt x="4306" y="2562"/>
                                </a:lnTo>
                                <a:lnTo>
                                  <a:pt x="4306" y="362"/>
                                </a:lnTo>
                                <a:lnTo>
                                  <a:pt x="4303" y="308"/>
                                </a:lnTo>
                                <a:lnTo>
                                  <a:pt x="4292" y="257"/>
                                </a:lnTo>
                                <a:lnTo>
                                  <a:pt x="4273" y="208"/>
                                </a:lnTo>
                                <a:lnTo>
                                  <a:pt x="4248" y="165"/>
                                </a:lnTo>
                                <a:lnTo>
                                  <a:pt x="4218" y="124"/>
                                </a:lnTo>
                                <a:lnTo>
                                  <a:pt x="4183" y="89"/>
                                </a:lnTo>
                                <a:lnTo>
                                  <a:pt x="4142" y="58"/>
                                </a:lnTo>
                                <a:lnTo>
                                  <a:pt x="4098" y="34"/>
                                </a:lnTo>
                                <a:lnTo>
                                  <a:pt x="4051" y="16"/>
                                </a:lnTo>
                                <a:lnTo>
                                  <a:pt x="4000" y="4"/>
                                </a:lnTo>
                                <a:lnTo>
                                  <a:pt x="3946" y="0"/>
                                </a:lnTo>
                                <a:close/>
                                <a:moveTo>
                                  <a:pt x="3860" y="258"/>
                                </a:moveTo>
                                <a:lnTo>
                                  <a:pt x="2430" y="1528"/>
                                </a:lnTo>
                                <a:lnTo>
                                  <a:pt x="2386" y="1567"/>
                                </a:lnTo>
                                <a:lnTo>
                                  <a:pt x="2342" y="1601"/>
                                </a:lnTo>
                                <a:lnTo>
                                  <a:pt x="2303" y="1630"/>
                                </a:lnTo>
                                <a:lnTo>
                                  <a:pt x="2268" y="1652"/>
                                </a:lnTo>
                                <a:lnTo>
                                  <a:pt x="2234" y="1671"/>
                                </a:lnTo>
                                <a:lnTo>
                                  <a:pt x="2205" y="1684"/>
                                </a:lnTo>
                                <a:lnTo>
                                  <a:pt x="2177" y="1692"/>
                                </a:lnTo>
                                <a:lnTo>
                                  <a:pt x="2154" y="1694"/>
                                </a:lnTo>
                                <a:lnTo>
                                  <a:pt x="2130" y="1692"/>
                                </a:lnTo>
                                <a:lnTo>
                                  <a:pt x="2103" y="1684"/>
                                </a:lnTo>
                                <a:lnTo>
                                  <a:pt x="2073" y="1671"/>
                                </a:lnTo>
                                <a:lnTo>
                                  <a:pt x="2040" y="1652"/>
                                </a:lnTo>
                                <a:lnTo>
                                  <a:pt x="2003" y="1630"/>
                                </a:lnTo>
                                <a:lnTo>
                                  <a:pt x="1964" y="1601"/>
                                </a:lnTo>
                                <a:lnTo>
                                  <a:pt x="1922" y="1567"/>
                                </a:lnTo>
                                <a:lnTo>
                                  <a:pt x="1876" y="1528"/>
                                </a:lnTo>
                                <a:lnTo>
                                  <a:pt x="447" y="258"/>
                                </a:lnTo>
                                <a:lnTo>
                                  <a:pt x="3860" y="258"/>
                                </a:lnTo>
                                <a:close/>
                                <a:moveTo>
                                  <a:pt x="269" y="2482"/>
                                </a:moveTo>
                                <a:lnTo>
                                  <a:pt x="269" y="493"/>
                                </a:lnTo>
                                <a:lnTo>
                                  <a:pt x="1385" y="1474"/>
                                </a:lnTo>
                                <a:lnTo>
                                  <a:pt x="269" y="2482"/>
                                </a:lnTo>
                                <a:close/>
                                <a:moveTo>
                                  <a:pt x="456" y="2664"/>
                                </a:moveTo>
                                <a:lnTo>
                                  <a:pt x="1577" y="1668"/>
                                </a:lnTo>
                                <a:lnTo>
                                  <a:pt x="1761" y="1829"/>
                                </a:lnTo>
                                <a:lnTo>
                                  <a:pt x="1808" y="1866"/>
                                </a:lnTo>
                                <a:lnTo>
                                  <a:pt x="1858" y="1897"/>
                                </a:lnTo>
                                <a:lnTo>
                                  <a:pt x="1912" y="1924"/>
                                </a:lnTo>
                                <a:lnTo>
                                  <a:pt x="1968" y="1945"/>
                                </a:lnTo>
                                <a:lnTo>
                                  <a:pt x="2027" y="1959"/>
                                </a:lnTo>
                                <a:lnTo>
                                  <a:pt x="2088" y="1967"/>
                                </a:lnTo>
                                <a:lnTo>
                                  <a:pt x="2154" y="1971"/>
                                </a:lnTo>
                                <a:lnTo>
                                  <a:pt x="2218" y="1967"/>
                                </a:lnTo>
                                <a:lnTo>
                                  <a:pt x="2281" y="1959"/>
                                </a:lnTo>
                                <a:lnTo>
                                  <a:pt x="2340" y="1945"/>
                                </a:lnTo>
                                <a:lnTo>
                                  <a:pt x="2396" y="1924"/>
                                </a:lnTo>
                                <a:lnTo>
                                  <a:pt x="2450" y="1897"/>
                                </a:lnTo>
                                <a:lnTo>
                                  <a:pt x="2500" y="1866"/>
                                </a:lnTo>
                                <a:lnTo>
                                  <a:pt x="2547" y="1829"/>
                                </a:lnTo>
                                <a:lnTo>
                                  <a:pt x="2730" y="1668"/>
                                </a:lnTo>
                                <a:lnTo>
                                  <a:pt x="3852" y="2664"/>
                                </a:lnTo>
                                <a:lnTo>
                                  <a:pt x="456" y="2664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2922" y="1474"/>
                                </a:lnTo>
                                <a:lnTo>
                                  <a:pt x="4039" y="493"/>
                                </a:lnTo>
                                <a:lnTo>
                                  <a:pt x="4039" y="2482"/>
                                </a:lnTo>
                                <a:close/>
                                <a:moveTo>
                                  <a:pt x="4039" y="2482"/>
                                </a:moveTo>
                                <a:lnTo>
                                  <a:pt x="4039" y="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125.9pt;margin-top:499.75pt;height:158.1pt;width:212.25pt;z-index:251668480;mso-width-relative:page;mso-height-relative:page;" coordorigin="4318,11117" coordsize="4245,3162" o:gfxdata="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">
                <o:lock v:ext="edit" aspectratio="f"/>
                <v:shape id="文本框 5" o:spid="_x0000_s1026" o:spt="202" type="#_x0000_t202" style="position:absolute;left:4906;top:11117;height:698;width:3657;" filled="f" stroked="f" coordsize="21600,21600" o:gfxdata="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muP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个人姓名：开开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65;top:11253;height:483;width:452;v-text-anchor:middle;" fillcolor="#404040" filled="t" stroked="t" coordsize="21600,21600" o:gfxdata="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TU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group id="Group 33" o:spid="_x0000_s1026" o:spt="203" style="position:absolute;left:4451;top:11344;height:283;width:283;" coordsize="4314,39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5" o:spid="_x0000_s1026" o:spt="100" style="position:absolute;left:0;top:2535;height:1429;width:4314;" fillcolor="#FFFFFF" filled="t" stroked="t" coordsize="4314,1429" o:gfxdata="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Z+bu8AAAA&#10;2gAAAA8AAAAAAAAAAQAgAAAAIgAAAGRycy9kb3ducmV2LnhtbFBLAQIUABQAAAAIAIdO4kAzLwWe&#10;OwAAADkAAAAQAAAAAAAAAAEAIAAAAAsBAABkcnMvc2hhcGV4bWwueG1sUEsFBgAAAAAGAAYAWwEA&#10;ALUDAAAAAA==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  <v:shape id="Freeform 36" o:spid="_x0000_s1026" o:spt="100" style="position:absolute;left:1049;top:0;height:2530;width:2263;" fillcolor="#FFFFFF" filled="t" stroked="t" coordsize="2263,2530" o:gfxdata="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bN+WtwAAANoAAAAP&#10;AAAAAAAAAAEAIAAAACIAAABkcnMvZG93bnJldi54bWxQSwECFAAUAAAACACHTuJAMy8FnjsAAAA5&#10;AAAAEAAAAAAAAAABACAAAAAGAQAAZHJzL3NoYXBleG1sLnhtbFBLBQYAAAAABgAGAFsBAACwAwAA&#10;AAA=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  <v:fill on="t" focussize="0,0"/>
                    <v:stroke weight="0pt" color="#FFFFFF" joinstyle="round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906;top:11941;height:698;width:3657;" filled="f" stroked="f" coordsize="21600,21600" o:gfxdata="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z1j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毕业院校：湖北工业大学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53;top:12081;height:483;width:452;v-text-anchor:middle;" fillcolor="#404040" filled="t" stroked="t" coordsize="21600,21600" o:gfxdata="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jlu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Freeform 41" o:spid="_x0000_s1026" o:spt="100" style="position:absolute;left:4436;top:12172;height:283;width:283;" fillcolor="#FFFFFF" filled="t" stroked="t" coordsize="4311,4311" o:gfxdata="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2WjDtwAAANsAAAAP&#10;AAAAAAAAAAEAIAAAACIAAABkcnMvZG93bnJldi54bWxQSwECFAAUAAAACACHTuJAMy8FnjsAAAA5&#10;AAAAEAAAAAAAAAABACAAAAAGAQAAZHJzL3NoYXBleG1sLnhtbFBLBQYAAAAABgAGAFsBAACwAwAA&#10;AAA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  <v:path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  <v:shape id="文本框 5" o:spid="_x0000_s1026" o:spt="202" type="#_x0000_t202" style="position:absolute;left:4871;top:12766;height:698;width:3657;" filled="f" stroked="f" coordsize="21600,21600" o:gfxdata="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uPt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联系电话：1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345678901</w:t>
                        </w:r>
                      </w:p>
                    </w:txbxContent>
                  </v:textbox>
                </v:shape>
                <v:group id="组合 4" o:spid="_x0000_s1026" o:spt="203" style="position:absolute;left:4330;top:12902;height:483;width:452;" coordorigin="0,69811" coordsize="287341,30621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6" o:spid="_x0000_s1026" o:spt="3" type="#_x0000_t3" style="position:absolute;left:0;top:69811;height:306215;width:287341;v-text-anchor:middle;" fillcolor="#404040" filled="t" stroked="t" coordsize="21600,21600" o:gfxdata="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oOm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" joinstyle="miter"/>
                    <v:imagedata o:title=""/>
                    <o:lock v:ext="edit" aspectratio="f"/>
                  </v:shape>
                  <v:shape id="KSO_Shape" o:spid="_x0000_s1026" o:spt="100" style="position:absolute;left:82551;top:150728;height:161833;width:144464;v-text-anchor:middle;" fillcolor="#404040" filled="t" stroked="t" coordsize="1978606,3092264" o:gfxdata="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cLvLsAAADb&#10;AAAADwAAAAAAAAABACAAAAAiAAAAZHJzL2Rvd25yZXYueG1sUEsBAhQAFAAAAAgAh07iQDMvBZ47&#10;AAAAOQAAABAAAAAAAAAAAQAgAAAACgEAAGRycy9zaGFwZXhtbC54bWxQSwUGAAAAAAYABgBbAQAA&#10;tAM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44410,0;52599,5861;64064,35169;60788,43375;41135,51581;78804,113713;98458,105507;109922,106679;141041,128953;142679,137159;124663,157088;108285,159433;190,9378;11654,2345;44410,0" o:connectangles="0,0,0,0,0,0,0,0,0,0,0,0,0,0,0"/>
                    <v:fill on="t" focussize="0,0"/>
                    <v:stroke weight="1pt" color="#FFFFFF" miterlimit="8" joinstyle="miter"/>
                    <v:imagedata o:title=""/>
                    <o:lock v:ext="edit" aspectratio="f"/>
                  </v:shape>
                </v:group>
                <v:shape id="文本框 5" o:spid="_x0000_s1026" o:spt="202" type="#_x0000_t202" style="position:absolute;left:4871;top:13581;height:698;width:3657;" filled="f" stroked="f" coordsize="21600,21600" o:gfxdata="UEsDBAoAAAAAAIdO4kAAAAAAAAAAAAAAAAAEAAAAZHJzL1BLAwQUAAAACACHTuJAxPXxVL0AAADb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gCK7/IA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fF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4"/>
                          <w:spacing w:before="0" w:beforeAutospacing="0" w:after="0" w:afterAutospacing="0" w:line="408" w:lineRule="auto"/>
                          <w:jc w:val="both"/>
                          <w:textAlignment w:val="baseline"/>
                          <w:rPr>
                            <w:rFonts w:hint="eastAsia"/>
                            <w:color w:val="40404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kern w:val="24"/>
                          </w:rPr>
                          <w:t>电子邮箱：1234567@qq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404040"/>
                            <w:kern w:val="24"/>
                          </w:rPr>
                          <w:t>.com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4318;top:13721;height:483;width:452;v-text-anchor:middle;" fillcolor="#404040" filled="t" stroked="t" coordsize="21600,21600" o:gfxdata="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cEn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" joinstyle="miter"/>
                  <v:imagedata o:title=""/>
                  <o:lock v:ext="edit" aspectratio="f"/>
                </v:shape>
                <v:shape id="Freeform 30" o:spid="_x0000_s1026" o:spt="100" style="position:absolute;left:4405;top:13885;height:170;width:283;" fillcolor="#FFFFFF" filled="t" stroked="t" coordsize="4306,2922" o:gfxdata="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B8MPugAAANsA&#10;AAAPAAAAAAAAAAEAIAAAACIAAABkcnMvZG93bnJldi54bWxQSwECFAAUAAAACACHTuJAMy8FnjsA&#10;AAA5AAAAEAAAAAAAAAABACAAAAAJAQAAZHJzL3NoYXBleG1sLnhtbFBLBQYAAAAABgAGAFsBAACz&#10;AwAAAAA=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  <v:path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      <v:fill on="t" focussize="0,0"/>
                  <v:stroke weight="0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1F3F"/>
    <w:rsid w:val="000D6078"/>
    <w:rsid w:val="000F4C80"/>
    <w:rsid w:val="00104713"/>
    <w:rsid w:val="00116873"/>
    <w:rsid w:val="00153D71"/>
    <w:rsid w:val="001A5A9C"/>
    <w:rsid w:val="002220B0"/>
    <w:rsid w:val="003949FE"/>
    <w:rsid w:val="003A4FDB"/>
    <w:rsid w:val="004526D4"/>
    <w:rsid w:val="00511D0B"/>
    <w:rsid w:val="00526E70"/>
    <w:rsid w:val="00562880"/>
    <w:rsid w:val="0058675A"/>
    <w:rsid w:val="005926F8"/>
    <w:rsid w:val="005A463C"/>
    <w:rsid w:val="005E5ABF"/>
    <w:rsid w:val="00607750"/>
    <w:rsid w:val="006C298C"/>
    <w:rsid w:val="006D7E26"/>
    <w:rsid w:val="00701A97"/>
    <w:rsid w:val="00735D4B"/>
    <w:rsid w:val="00765CB8"/>
    <w:rsid w:val="007A005D"/>
    <w:rsid w:val="00951CC8"/>
    <w:rsid w:val="00962DA4"/>
    <w:rsid w:val="009A0756"/>
    <w:rsid w:val="009F4800"/>
    <w:rsid w:val="00A03E12"/>
    <w:rsid w:val="00A91B89"/>
    <w:rsid w:val="00AA7D4F"/>
    <w:rsid w:val="00B41594"/>
    <w:rsid w:val="00B636B7"/>
    <w:rsid w:val="00C37DC2"/>
    <w:rsid w:val="00C4072D"/>
    <w:rsid w:val="00E27F5F"/>
    <w:rsid w:val="00E35E99"/>
    <w:rsid w:val="00E35EE6"/>
    <w:rsid w:val="00E6085F"/>
    <w:rsid w:val="00E7449C"/>
    <w:rsid w:val="00F918EF"/>
    <w:rsid w:val="02D77C73"/>
    <w:rsid w:val="16DE6836"/>
    <w:rsid w:val="2E1572DB"/>
    <w:rsid w:val="58181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unhideWhenUsed/>
    <w:uiPriority w:val="99"/>
    <w:rPr>
      <w:color w:val="0563C1"/>
      <w:u w:val="singl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616;&#21382;&#22871;&#35013;&#12305;&#23553;&#38754;&#31616;&#21382;&#33258;&#33616;&#20449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【简历套装】封面简历自荐信.doc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2017-05-09T02:35:00Z</dcterms:created>
  <dc:creator>Administrator</dc:creator>
  <cp:lastModifiedBy>admin</cp:lastModifiedBy>
  <cp:lastPrinted>2017-05-09T10:19:00Z</cp:lastPrinted>
  <dcterms:modified xsi:type="dcterms:W3CDTF">2017-06-22T11:36:22Z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