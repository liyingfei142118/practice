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drawing>
          <wp:anchor distT="0" distB="0" distL="114300" distR="114300" simplePos="0" relativeHeight="251616256" behindDoc="0" locked="0" layoutInCell="1" allowOverlap="1">
            <wp:simplePos x="0" y="0"/>
            <wp:positionH relativeFrom="column">
              <wp:posOffset>1668145</wp:posOffset>
            </wp:positionH>
            <wp:positionV relativeFrom="paragraph">
              <wp:posOffset>1521460</wp:posOffset>
            </wp:positionV>
            <wp:extent cx="1849755" cy="1849755"/>
            <wp:effectExtent l="57150" t="57150" r="55245" b="55245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1849755"/>
                    </a:xfrm>
                    <a:prstGeom prst="ellipse">
                      <a:avLst/>
                    </a:prstGeom>
                    <a:ln w="57150">
                      <a:solidFill>
                        <a:srgbClr val="4CA7AE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3737610</wp:posOffset>
                </wp:positionV>
                <wp:extent cx="1828800" cy="645795"/>
                <wp:effectExtent l="0" t="0" r="0" b="0"/>
                <wp:wrapNone/>
                <wp:docPr id="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方正硬笔行书简体" w:eastAsia="方正硬笔行书简体"/>
                                <w:color w:val="FFFFFF"/>
                                <w:kern w:val="24"/>
                                <w:sz w:val="72"/>
                                <w:szCs w:val="72"/>
                                <w:lang w:eastAsia="zh-CN"/>
                              </w:rPr>
                              <w:t>刘芸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33pt;margin-top:294.3pt;height:50.85pt;width:144pt;z-index:251617280;mso-width-relative:page;mso-height-relative:page;" filled="f" stroked="f" coordsize="21600,21600" o:gfxdata="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ENymfZAAAACwEAAA8AAAAAAAAA&#10;AQAgAAAAIgAAAGRycy9kb3ducmV2LnhtbFBLAQIUABQAAAAIAIdO4kC3ngpGngEAAA8DAAAOAAAA&#10;AAAAAAEAIAAAACg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方正硬笔行书简体" w:eastAsia="方正硬笔行书简体"/>
                          <w:color w:val="FFFFFF"/>
                          <w:kern w:val="24"/>
                          <w:sz w:val="72"/>
                          <w:szCs w:val="72"/>
                          <w:lang w:eastAsia="zh-CN"/>
                        </w:rPr>
                        <w:t>刘芸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4408170</wp:posOffset>
                </wp:positionV>
                <wp:extent cx="6978015" cy="37592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015" cy="375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  <w:jc w:val="center"/>
                            </w:pPr>
                            <w:r>
                              <w:rPr>
                                <w:rFonts w:hint="eastAsia" w:ascii="方正硬笔行书简体" w:eastAsia="方正硬笔行书简体"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求职意向：产品经理岗位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71.5pt;margin-top:347.1pt;height:29.6pt;width:549.45pt;z-index:251618304;mso-width-relative:page;mso-height-relative:page;" filled="f" stroked="f" coordsize="21600,21600" o:gfxdata="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s8A/I2wAAAAwBAAAPAAAA&#10;AAAAAAEAIAAAACIAAABkcnMvZG93bnJldi54bWxQSwECFAAUAAAACACHTuJAEiBKIaABAAAPAwAA&#10;DgAAAAAAAAABACAAAAAq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80" w:lineRule="exact"/>
                        <w:jc w:val="center"/>
                      </w:pPr>
                      <w:r>
                        <w:rPr>
                          <w:rFonts w:hint="eastAsia" w:ascii="方正硬笔行书简体" w:eastAsia="方正硬笔行书简体"/>
                          <w:color w:val="FFFFFF"/>
                          <w:kern w:val="24"/>
                          <w:sz w:val="32"/>
                          <w:szCs w:val="32"/>
                        </w:rPr>
                        <w:t>求职意向：产品经理岗位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5420995</wp:posOffset>
                </wp:positionV>
                <wp:extent cx="1034415" cy="229235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415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32"/>
                                <w:szCs w:val="32"/>
                              </w:rPr>
                              <w:t>生日：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32"/>
                                <w:szCs w:val="32"/>
                              </w:rPr>
                              <w:t>现居：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32"/>
                                <w:szCs w:val="32"/>
                              </w:rPr>
                              <w:t>手机：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32"/>
                                <w:szCs w:val="32"/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6.9pt;margin-top:426.85pt;height:180.5pt;width:81.45pt;z-index:251619328;mso-width-relative:page;mso-height-relative:page;" filled="f" stroked="f" coordsize="21600,21600" o:gfxdata="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J5xz3dAAAADAEA&#10;AA8AAAAAAAAAAQAgAAAAIgAAAGRycy9kb3ducmV2LnhtbFBLAQIUABQAAAAIAIdO4kBPrq8iFQIA&#10;APgD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32"/>
                          <w:szCs w:val="32"/>
                        </w:rPr>
                        <w:t>生日：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32"/>
                          <w:szCs w:val="32"/>
                        </w:rPr>
                        <w:t>现居：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32"/>
                          <w:szCs w:val="32"/>
                        </w:rPr>
                        <w:t>手机：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32"/>
                          <w:szCs w:val="32"/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2550160</wp:posOffset>
                </wp:positionH>
                <wp:positionV relativeFrom="paragraph">
                  <wp:posOffset>5420995</wp:posOffset>
                </wp:positionV>
                <wp:extent cx="1734820" cy="2292350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20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ascii="Calibri" w:hAnsi="Calibri" w:eastAsia="微软雅黑" w:cs="Times New Roman"/>
                                <w:color w:val="FFFFFF"/>
                                <w:kern w:val="2"/>
                                <w:sz w:val="32"/>
                                <w:szCs w:val="32"/>
                              </w:rPr>
                              <w:t>1995.06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32"/>
                                <w:szCs w:val="32"/>
                              </w:rPr>
                              <w:t>北京海淀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ascii="Calibri" w:hAnsi="Calibri" w:eastAsia="微软雅黑" w:cs="Times New Roman"/>
                                <w:color w:val="FFFFFF"/>
                                <w:kern w:val="2"/>
                                <w:sz w:val="32"/>
                                <w:szCs w:val="32"/>
                              </w:rPr>
                              <w:t>152 0032 0007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ascii="Calibri" w:hAnsi="Calibri" w:cs="Times New Roman"/>
                                <w:color w:val="FFFFFF"/>
                                <w:kern w:val="2"/>
                                <w:sz w:val="32"/>
                                <w:szCs w:val="32"/>
                              </w:rPr>
                              <w:t>docer@qq.com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0.8pt;margin-top:426.85pt;height:180.5pt;width:136.6pt;z-index:251620352;mso-width-relative:page;mso-height-relative:page;" filled="f" stroked="f" coordsize="21600,21600" o:gfxdata="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vfmhN0AAAAMAQAA&#10;DwAAAAAAAAABACAAAAAiAAAAZHJzL2Rvd25yZXYueG1sUEsBAhQAFAAAAAgAh07iQI15+qYUAgAA&#10;+AMAAA4AAAAAAAAAAQAgAAAAL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ascii="Calibri" w:hAnsi="Calibri" w:eastAsia="微软雅黑" w:cs="Times New Roman"/>
                          <w:color w:val="FFFFFF"/>
                          <w:kern w:val="2"/>
                          <w:sz w:val="32"/>
                          <w:szCs w:val="32"/>
                        </w:rPr>
                        <w:t>1995.06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32"/>
                          <w:szCs w:val="32"/>
                        </w:rPr>
                        <w:t>北京海淀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ascii="Calibri" w:hAnsi="Calibri" w:eastAsia="微软雅黑" w:cs="Times New Roman"/>
                          <w:color w:val="FFFFFF"/>
                          <w:kern w:val="2"/>
                          <w:sz w:val="32"/>
                          <w:szCs w:val="32"/>
                        </w:rPr>
                        <w:t>152 0032 0007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ascii="Calibri" w:hAnsi="Calibri" w:cs="Times New Roman"/>
                          <w:color w:val="FFFFFF"/>
                          <w:kern w:val="2"/>
                          <w:sz w:val="32"/>
                          <w:szCs w:val="32"/>
                        </w:rPr>
                        <w:t>docer@qq.com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1420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7559675" cy="800481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800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硬笔行书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造字工房力黑（非商用）常规体">
    <w:altName w:val="黑体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F2132"/>
    <w:rsid w:val="003C0405"/>
    <w:rsid w:val="003C7BB7"/>
    <w:rsid w:val="00666506"/>
    <w:rsid w:val="00705623"/>
    <w:rsid w:val="0BD8477E"/>
    <w:rsid w:val="200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23553;&#38754;+&#31616;&#21382;+&#31616;&#21382;&#23553;&#24213;-2016&#26368;&#26032;&#23553;&#38754;&#31616;&#21382;&#23553;&#38754;&#31616;&#21382;1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简历封面+简历+简历封底-2016最新封面简历封面简历12.docx</Template>
  <Pages>4</Pages>
  <Words>0</Words>
  <Characters>0</Characters>
  <Lines>1</Lines>
  <Paragraphs>1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2017-05-08T14:39:00Z</dcterms:created>
  <dc:creator>Administrator</dc:creator>
  <cp:lastModifiedBy>Administrator</cp:lastModifiedBy>
  <dcterms:modified xsi:type="dcterms:W3CDTF">2017-05-08T15:22:50Z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