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45952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/P/fDdAAAA&#10;DwEAAA8AAAAAAAAAAQAgAAAAIgAAAGRycy9kb3ducmV2LnhtbFBLAQIUABQAAAAIAIdO4kDN0yRy&#10;UQIAAH8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46976" behindDoc="0" locked="0" layoutInCell="1" allowOverlap="1">
            <wp:simplePos x="0" y="0"/>
            <wp:positionH relativeFrom="margin">
              <wp:posOffset>-617855</wp:posOffset>
            </wp:positionH>
            <wp:positionV relativeFrom="paragraph">
              <wp:posOffset>-309245</wp:posOffset>
            </wp:positionV>
            <wp:extent cx="1202055" cy="1202055"/>
            <wp:effectExtent l="57150" t="57150" r="74295" b="74295"/>
            <wp:wrapNone/>
            <wp:docPr id="30" name="图片 30" descr="C:\Users\Administrator\Desktop\登记照3\TB2Jkq4lVXXXXXHXXXXXXXXXXXX_!!718243662.jpgTB2Jkq4lVXXXXXHXXXXXXXXXXXX_!!71824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strator\Desktop\登记照3\TB2Jkq4lVXXXXXHXXXXXXXXXXXX_!!718243662.jpgTB2Jkq4lVXXXXXHXXXXXXXXXXXX_!!71824366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ellipse">
                      <a:avLst/>
                    </a:prstGeom>
                    <a:ln w="57150">
                      <a:solidFill>
                        <a:srgbClr val="FF7C8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2831465</wp:posOffset>
                </wp:positionV>
                <wp:extent cx="5281930" cy="508635"/>
                <wp:effectExtent l="0" t="0" r="0" b="571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508635"/>
                          <a:chOff x="0" y="0"/>
                          <a:chExt cx="5282056" cy="508635"/>
                        </a:xfrm>
                      </wpg:grpSpPr>
                      <wps:wsp>
                        <wps:cNvPr id="11" name="矩形 5"/>
                        <wps:cNvSpPr/>
                        <wps:spPr>
                          <a:xfrm>
                            <a:off x="1549191" y="30228"/>
                            <a:ext cx="3732865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0" y="0"/>
                            <a:ext cx="1642745" cy="508635"/>
                            <a:chOff x="0" y="14288"/>
                            <a:chExt cx="1642806" cy="508793"/>
                          </a:xfrm>
                        </wpg:grpSpPr>
                        <wpg:grpSp>
                          <wpg:cNvPr id="36" name="组合 36"/>
                          <wpg:cNvGrpSpPr/>
                          <wpg:grpSpPr>
                            <a:xfrm>
                              <a:off x="0" y="42862"/>
                              <a:ext cx="1642806" cy="480219"/>
                              <a:chOff x="0" y="0"/>
                              <a:chExt cx="1642806" cy="480219"/>
                            </a:xfrm>
                          </wpg:grpSpPr>
                          <wps:wsp>
                            <wps:cNvPr id="37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0" name="矩形 40"/>
                            <wps:cNvSpPr/>
                            <wps:spPr>
                              <a:xfrm>
                                <a:off x="2" y="0"/>
                                <a:ext cx="1642804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20" name="矩形 20"/>
                          <wps:cNvSpPr/>
                          <wps:spPr>
                            <a:xfrm>
                              <a:off x="257174" y="14288"/>
                              <a:ext cx="1171573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79" name="Freeform 103"/>
                          <wps:cNvSpPr/>
                          <wps:spPr bwMode="auto">
                            <a:xfrm>
                              <a:off x="85725" y="107156"/>
                              <a:ext cx="257175" cy="215265"/>
                            </a:xfrm>
                            <a:custGeom>
                              <a:avLst/>
                              <a:gdLst>
                                <a:gd name="T0" fmla="*/ 161 w 286"/>
                                <a:gd name="T1" fmla="*/ 17 h 239"/>
                                <a:gd name="T2" fmla="*/ 0 w 286"/>
                                <a:gd name="T3" fmla="*/ 22 h 239"/>
                                <a:gd name="T4" fmla="*/ 153 w 286"/>
                                <a:gd name="T5" fmla="*/ 238 h 239"/>
                                <a:gd name="T6" fmla="*/ 196 w 286"/>
                                <a:gd name="T7" fmla="*/ 230 h 239"/>
                                <a:gd name="T8" fmla="*/ 284 w 286"/>
                                <a:gd name="T9" fmla="*/ 207 h 239"/>
                                <a:gd name="T10" fmla="*/ 75 w 286"/>
                                <a:gd name="T11" fmla="*/ 218 h 239"/>
                                <a:gd name="T12" fmla="*/ 75 w 286"/>
                                <a:gd name="T13" fmla="*/ 32 h 239"/>
                                <a:gd name="T14" fmla="*/ 143 w 286"/>
                                <a:gd name="T15" fmla="*/ 218 h 239"/>
                                <a:gd name="T16" fmla="*/ 143 w 286"/>
                                <a:gd name="T17" fmla="*/ 32 h 239"/>
                                <a:gd name="T18" fmla="*/ 213 w 286"/>
                                <a:gd name="T19" fmla="*/ 216 h 239"/>
                                <a:gd name="T20" fmla="*/ 263 w 286"/>
                                <a:gd name="T21" fmla="*/ 202 h 239"/>
                                <a:gd name="T22" fmla="*/ 33 w 286"/>
                                <a:gd name="T23" fmla="*/ 193 h 239"/>
                                <a:gd name="T24" fmla="*/ 61 w 286"/>
                                <a:gd name="T25" fmla="*/ 194 h 239"/>
                                <a:gd name="T26" fmla="*/ 61 w 286"/>
                                <a:gd name="T27" fmla="*/ 165 h 239"/>
                                <a:gd name="T28" fmla="*/ 33 w 286"/>
                                <a:gd name="T29" fmla="*/ 165 h 239"/>
                                <a:gd name="T30" fmla="*/ 41 w 286"/>
                                <a:gd name="T31" fmla="*/ 174 h 239"/>
                                <a:gd name="T32" fmla="*/ 53 w 286"/>
                                <a:gd name="T33" fmla="*/ 174 h 239"/>
                                <a:gd name="T34" fmla="*/ 53 w 286"/>
                                <a:gd name="T35" fmla="*/ 185 h 239"/>
                                <a:gd name="T36" fmla="*/ 41 w 286"/>
                                <a:gd name="T37" fmla="*/ 185 h 239"/>
                                <a:gd name="T38" fmla="*/ 45 w 286"/>
                                <a:gd name="T39" fmla="*/ 132 h 239"/>
                                <a:gd name="T40" fmla="*/ 51 w 286"/>
                                <a:gd name="T41" fmla="*/ 55 h 239"/>
                                <a:gd name="T42" fmla="*/ 40 w 286"/>
                                <a:gd name="T43" fmla="*/ 126 h 239"/>
                                <a:gd name="T44" fmla="*/ 194 w 286"/>
                                <a:gd name="T45" fmla="*/ 46 h 239"/>
                                <a:gd name="T46" fmla="*/ 215 w 286"/>
                                <a:gd name="T47" fmla="*/ 126 h 239"/>
                                <a:gd name="T48" fmla="*/ 194 w 286"/>
                                <a:gd name="T49" fmla="*/ 46 h 239"/>
                                <a:gd name="T50" fmla="*/ 99 w 286"/>
                                <a:gd name="T51" fmla="*/ 194 h 239"/>
                                <a:gd name="T52" fmla="*/ 128 w 286"/>
                                <a:gd name="T53" fmla="*/ 194 h 239"/>
                                <a:gd name="T54" fmla="*/ 114 w 286"/>
                                <a:gd name="T55" fmla="*/ 160 h 239"/>
                                <a:gd name="T56" fmla="*/ 94 w 286"/>
                                <a:gd name="T57" fmla="*/ 180 h 239"/>
                                <a:gd name="T58" fmla="*/ 108 w 286"/>
                                <a:gd name="T59" fmla="*/ 174 h 239"/>
                                <a:gd name="T60" fmla="*/ 119 w 286"/>
                                <a:gd name="T61" fmla="*/ 174 h 239"/>
                                <a:gd name="T62" fmla="*/ 119 w 286"/>
                                <a:gd name="T63" fmla="*/ 185 h 239"/>
                                <a:gd name="T64" fmla="*/ 108 w 286"/>
                                <a:gd name="T65" fmla="*/ 185 h 239"/>
                                <a:gd name="T66" fmla="*/ 117 w 286"/>
                                <a:gd name="T67" fmla="*/ 132 h 239"/>
                                <a:gd name="T68" fmla="*/ 123 w 286"/>
                                <a:gd name="T69" fmla="*/ 55 h 239"/>
                                <a:gd name="T70" fmla="*/ 111 w 286"/>
                                <a:gd name="T71" fmla="*/ 126 h 239"/>
                                <a:gd name="T72" fmla="*/ 215 w 286"/>
                                <a:gd name="T73" fmla="*/ 158 h 239"/>
                                <a:gd name="T74" fmla="*/ 215 w 286"/>
                                <a:gd name="T75" fmla="*/ 186 h 239"/>
                                <a:gd name="T76" fmla="*/ 243 w 286"/>
                                <a:gd name="T77" fmla="*/ 186 h 239"/>
                                <a:gd name="T78" fmla="*/ 243 w 286"/>
                                <a:gd name="T79" fmla="*/ 158 h 239"/>
                                <a:gd name="T80" fmla="*/ 229 w 286"/>
                                <a:gd name="T81" fmla="*/ 152 h 239"/>
                                <a:gd name="T82" fmla="*/ 223 w 286"/>
                                <a:gd name="T83" fmla="*/ 166 h 239"/>
                                <a:gd name="T84" fmla="*/ 237 w 286"/>
                                <a:gd name="T85" fmla="*/ 172 h 239"/>
                                <a:gd name="T86" fmla="*/ 223 w 286"/>
                                <a:gd name="T87" fmla="*/ 178 h 239"/>
                                <a:gd name="T88" fmla="*/ 223 w 286"/>
                                <a:gd name="T89" fmla="*/ 166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6" h="239">
                                  <a:moveTo>
                                    <a:pt x="231" y="8"/>
                                  </a:moveTo>
                                  <a:cubicBezTo>
                                    <a:pt x="230" y="3"/>
                                    <a:pt x="224" y="0"/>
                                    <a:pt x="219" y="1"/>
                                  </a:cubicBezTo>
                                  <a:cubicBezTo>
                                    <a:pt x="161" y="17"/>
                                    <a:pt x="161" y="17"/>
                                    <a:pt x="161" y="17"/>
                                  </a:cubicBezTo>
                                  <a:cubicBezTo>
                                    <a:pt x="159" y="14"/>
                                    <a:pt x="156" y="12"/>
                                    <a:pt x="153" y="12"/>
                                  </a:cubicBezTo>
                                  <a:cubicBezTo>
                                    <a:pt x="10" y="12"/>
                                    <a:pt x="10" y="12"/>
                                    <a:pt x="10" y="12"/>
                                  </a:cubicBezTo>
                                  <a:cubicBezTo>
                                    <a:pt x="4" y="12"/>
                                    <a:pt x="0" y="17"/>
                                    <a:pt x="0" y="22"/>
                                  </a:cubicBezTo>
                                  <a:cubicBezTo>
                                    <a:pt x="0" y="228"/>
                                    <a:pt x="0" y="228"/>
                                    <a:pt x="0" y="228"/>
                                  </a:cubicBezTo>
                                  <a:cubicBezTo>
                                    <a:pt x="0" y="233"/>
                                    <a:pt x="4" y="238"/>
                                    <a:pt x="10" y="238"/>
                                  </a:cubicBezTo>
                                  <a:cubicBezTo>
                                    <a:pt x="153" y="238"/>
                                    <a:pt x="153" y="238"/>
                                    <a:pt x="153" y="238"/>
                                  </a:cubicBezTo>
                                  <a:cubicBezTo>
                                    <a:pt x="158" y="238"/>
                                    <a:pt x="162" y="233"/>
                                    <a:pt x="162" y="228"/>
                                  </a:cubicBezTo>
                                  <a:cubicBezTo>
                                    <a:pt x="162" y="104"/>
                                    <a:pt x="162" y="104"/>
                                    <a:pt x="162" y="104"/>
                                  </a:cubicBezTo>
                                  <a:cubicBezTo>
                                    <a:pt x="196" y="230"/>
                                    <a:pt x="196" y="230"/>
                                    <a:pt x="196" y="230"/>
                                  </a:cubicBezTo>
                                  <a:cubicBezTo>
                                    <a:pt x="198" y="236"/>
                                    <a:pt x="203" y="239"/>
                                    <a:pt x="208" y="237"/>
                                  </a:cubicBezTo>
                                  <a:cubicBezTo>
                                    <a:pt x="277" y="219"/>
                                    <a:pt x="277" y="219"/>
                                    <a:pt x="277" y="219"/>
                                  </a:cubicBezTo>
                                  <a:cubicBezTo>
                                    <a:pt x="283" y="217"/>
                                    <a:pt x="286" y="212"/>
                                    <a:pt x="284" y="207"/>
                                  </a:cubicBezTo>
                                  <a:cubicBezTo>
                                    <a:pt x="231" y="8"/>
                                    <a:pt x="231" y="8"/>
                                    <a:pt x="231" y="8"/>
                                  </a:cubicBezTo>
                                  <a:close/>
                                  <a:moveTo>
                                    <a:pt x="75" y="218"/>
                                  </a:move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ubicBezTo>
                                    <a:pt x="19" y="218"/>
                                    <a:pt x="19" y="218"/>
                                    <a:pt x="19" y="218"/>
                                  </a:cubicBezTo>
                                  <a:cubicBezTo>
                                    <a:pt x="19" y="32"/>
                                    <a:pt x="19" y="32"/>
                                    <a:pt x="19" y="32"/>
                                  </a:cubicBezTo>
                                  <a:cubicBezTo>
                                    <a:pt x="75" y="32"/>
                                    <a:pt x="75" y="32"/>
                                    <a:pt x="75" y="32"/>
                                  </a:cubicBez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lose/>
                                  <a:moveTo>
                                    <a:pt x="143" y="218"/>
                                  </a:move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ubicBezTo>
                                    <a:pt x="87" y="218"/>
                                    <a:pt x="87" y="218"/>
                                    <a:pt x="87" y="218"/>
                                  </a:cubicBezTo>
                                  <a:cubicBezTo>
                                    <a:pt x="87" y="32"/>
                                    <a:pt x="87" y="32"/>
                                    <a:pt x="87" y="32"/>
                                  </a:cubicBezTo>
                                  <a:cubicBezTo>
                                    <a:pt x="143" y="32"/>
                                    <a:pt x="143" y="32"/>
                                    <a:pt x="143" y="32"/>
                                  </a:cubicBez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lose/>
                                  <a:moveTo>
                                    <a:pt x="213" y="216"/>
                                  </a:move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ubicBezTo>
                                    <a:pt x="165" y="36"/>
                                    <a:pt x="165" y="36"/>
                                    <a:pt x="165" y="36"/>
                                  </a:cubicBezTo>
                                  <a:cubicBezTo>
                                    <a:pt x="215" y="23"/>
                                    <a:pt x="215" y="23"/>
                                    <a:pt x="215" y="23"/>
                                  </a:cubicBezTo>
                                  <a:cubicBezTo>
                                    <a:pt x="263" y="202"/>
                                    <a:pt x="263" y="202"/>
                                    <a:pt x="263" y="202"/>
                                  </a:cubicBez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lose/>
                                  <a:moveTo>
                                    <a:pt x="33" y="193"/>
                                  </a:moveTo>
                                  <a:cubicBezTo>
                                    <a:pt x="33" y="193"/>
                                    <a:pt x="33" y="193"/>
                                    <a:pt x="33" y="193"/>
                                  </a:cubicBezTo>
                                  <a:cubicBezTo>
                                    <a:pt x="33" y="194"/>
                                    <a:pt x="33" y="194"/>
                                    <a:pt x="33" y="194"/>
                                  </a:cubicBezTo>
                                  <a:cubicBezTo>
                                    <a:pt x="37" y="197"/>
                                    <a:pt x="42" y="199"/>
                                    <a:pt x="47" y="199"/>
                                  </a:cubicBezTo>
                                  <a:cubicBezTo>
                                    <a:pt x="53" y="199"/>
                                    <a:pt x="57" y="197"/>
                                    <a:pt x="61" y="194"/>
                                  </a:cubicBezTo>
                                  <a:cubicBezTo>
                                    <a:pt x="61" y="194"/>
                                    <a:pt x="61" y="194"/>
                                    <a:pt x="61" y="194"/>
                                  </a:cubicBezTo>
                                  <a:cubicBezTo>
                                    <a:pt x="65" y="190"/>
                                    <a:pt x="67" y="185"/>
                                    <a:pt x="67" y="180"/>
                                  </a:cubicBezTo>
                                  <a:cubicBezTo>
                                    <a:pt x="67" y="174"/>
                                    <a:pt x="65" y="169"/>
                                    <a:pt x="61" y="165"/>
                                  </a:cubicBezTo>
                                  <a:cubicBezTo>
                                    <a:pt x="61" y="165"/>
                                    <a:pt x="61" y="165"/>
                                    <a:pt x="61" y="165"/>
                                  </a:cubicBezTo>
                                  <a:cubicBezTo>
                                    <a:pt x="58" y="162"/>
                                    <a:pt x="53" y="160"/>
                                    <a:pt x="47" y="160"/>
                                  </a:cubicBezTo>
                                  <a:cubicBezTo>
                                    <a:pt x="42" y="160"/>
                                    <a:pt x="37" y="162"/>
                                    <a:pt x="33" y="165"/>
                                  </a:cubicBezTo>
                                  <a:cubicBezTo>
                                    <a:pt x="30" y="169"/>
                                    <a:pt x="27" y="174"/>
                                    <a:pt x="27" y="180"/>
                                  </a:cubicBezTo>
                                  <a:cubicBezTo>
                                    <a:pt x="27" y="185"/>
                                    <a:pt x="29" y="190"/>
                                    <a:pt x="33" y="193"/>
                                  </a:cubicBezTo>
                                  <a:close/>
                                  <a:moveTo>
                                    <a:pt x="41" y="174"/>
                                  </a:moveTo>
                                  <a:cubicBezTo>
                                    <a:pt x="41" y="174"/>
                                    <a:pt x="41" y="174"/>
                                    <a:pt x="41" y="174"/>
                                  </a:cubicBezTo>
                                  <a:cubicBezTo>
                                    <a:pt x="43" y="172"/>
                                    <a:pt x="45" y="171"/>
                                    <a:pt x="47" y="171"/>
                                  </a:cubicBezTo>
                                  <a:cubicBezTo>
                                    <a:pt x="49" y="171"/>
                                    <a:pt x="51" y="172"/>
                                    <a:pt x="53" y="174"/>
                                  </a:cubicBezTo>
                                  <a:cubicBezTo>
                                    <a:pt x="53" y="174"/>
                                    <a:pt x="53" y="174"/>
                                    <a:pt x="53" y="174"/>
                                  </a:cubicBezTo>
                                  <a:cubicBezTo>
                                    <a:pt x="54" y="175"/>
                                    <a:pt x="55" y="177"/>
                                    <a:pt x="55" y="180"/>
                                  </a:cubicBezTo>
                                  <a:cubicBezTo>
                                    <a:pt x="55" y="182"/>
                                    <a:pt x="54" y="184"/>
                                    <a:pt x="53" y="185"/>
                                  </a:cubicBezTo>
                                  <a:cubicBezTo>
                                    <a:pt x="51" y="187"/>
                                    <a:pt x="49" y="188"/>
                                    <a:pt x="47" y="188"/>
                                  </a:cubicBezTo>
                                  <a:cubicBezTo>
                                    <a:pt x="45" y="188"/>
                                    <a:pt x="43" y="187"/>
                                    <a:pt x="41" y="185"/>
                                  </a:cubicBezTo>
                                  <a:cubicBezTo>
                                    <a:pt x="41" y="185"/>
                                    <a:pt x="41" y="185"/>
                                    <a:pt x="41" y="185"/>
                                  </a:cubicBezTo>
                                  <a:cubicBezTo>
                                    <a:pt x="40" y="184"/>
                                    <a:pt x="39" y="182"/>
                                    <a:pt x="39" y="180"/>
                                  </a:cubicBezTo>
                                  <a:cubicBezTo>
                                    <a:pt x="39" y="177"/>
                                    <a:pt x="40" y="175"/>
                                    <a:pt x="41" y="174"/>
                                  </a:cubicBezTo>
                                  <a:close/>
                                  <a:moveTo>
                                    <a:pt x="45" y="132"/>
                                  </a:moveTo>
                                  <a:cubicBezTo>
                                    <a:pt x="45" y="132"/>
                                    <a:pt x="45" y="132"/>
                                    <a:pt x="45" y="132"/>
                                  </a:cubicBezTo>
                                  <a:cubicBezTo>
                                    <a:pt x="49" y="132"/>
                                    <a:pt x="51" y="129"/>
                                    <a:pt x="51" y="126"/>
                                  </a:cubicBezTo>
                                  <a:cubicBezTo>
                                    <a:pt x="51" y="55"/>
                                    <a:pt x="51" y="55"/>
                                    <a:pt x="51" y="55"/>
                                  </a:cubicBezTo>
                                  <a:cubicBezTo>
                                    <a:pt x="51" y="51"/>
                                    <a:pt x="49" y="49"/>
                                    <a:pt x="45" y="49"/>
                                  </a:cubicBezTo>
                                  <a:cubicBezTo>
                                    <a:pt x="42" y="49"/>
                                    <a:pt x="40" y="51"/>
                                    <a:pt x="40" y="55"/>
                                  </a:cubicBezTo>
                                  <a:cubicBezTo>
                                    <a:pt x="40" y="126"/>
                                    <a:pt x="40" y="126"/>
                                    <a:pt x="40" y="126"/>
                                  </a:cubicBezTo>
                                  <a:cubicBezTo>
                                    <a:pt x="40" y="129"/>
                                    <a:pt x="42" y="132"/>
                                    <a:pt x="45" y="132"/>
                                  </a:cubicBezTo>
                                  <a:close/>
                                  <a:moveTo>
                                    <a:pt x="194" y="46"/>
                                  </a:moveTo>
                                  <a:cubicBezTo>
                                    <a:pt x="194" y="46"/>
                                    <a:pt x="194" y="46"/>
                                    <a:pt x="194" y="46"/>
                                  </a:cubicBezTo>
                                  <a:cubicBezTo>
                                    <a:pt x="191" y="46"/>
                                    <a:pt x="189" y="50"/>
                                    <a:pt x="190" y="53"/>
                                  </a:cubicBezTo>
                                  <a:cubicBezTo>
                                    <a:pt x="208" y="121"/>
                                    <a:pt x="208" y="121"/>
                                    <a:pt x="208" y="121"/>
                                  </a:cubicBezTo>
                                  <a:cubicBezTo>
                                    <a:pt x="209" y="125"/>
                                    <a:pt x="212" y="126"/>
                                    <a:pt x="215" y="126"/>
                                  </a:cubicBezTo>
                                  <a:cubicBezTo>
                                    <a:pt x="219" y="125"/>
                                    <a:pt x="220" y="122"/>
                                    <a:pt x="220" y="118"/>
                                  </a:cubicBezTo>
                                  <a:cubicBezTo>
                                    <a:pt x="201" y="50"/>
                                    <a:pt x="201" y="50"/>
                                    <a:pt x="201" y="50"/>
                                  </a:cubicBezTo>
                                  <a:cubicBezTo>
                                    <a:pt x="200" y="47"/>
                                    <a:pt x="197" y="45"/>
                                    <a:pt x="194" y="46"/>
                                  </a:cubicBezTo>
                                  <a:close/>
                                  <a:moveTo>
                                    <a:pt x="99" y="193"/>
                                  </a:moveTo>
                                  <a:cubicBezTo>
                                    <a:pt x="99" y="193"/>
                                    <a:pt x="99" y="193"/>
                                    <a:pt x="99" y="193"/>
                                  </a:cubicBezTo>
                                  <a:cubicBezTo>
                                    <a:pt x="99" y="194"/>
                                    <a:pt x="99" y="194"/>
                                    <a:pt x="99" y="194"/>
                                  </a:cubicBezTo>
                                  <a:cubicBezTo>
                                    <a:pt x="103" y="197"/>
                                    <a:pt x="108" y="199"/>
                                    <a:pt x="114" y="199"/>
                                  </a:cubicBezTo>
                                  <a:cubicBezTo>
                                    <a:pt x="119" y="199"/>
                                    <a:pt x="124" y="197"/>
                                    <a:pt x="128" y="194"/>
                                  </a:cubicBezTo>
                                  <a:cubicBezTo>
                                    <a:pt x="128" y="194"/>
                                    <a:pt x="128" y="194"/>
                                    <a:pt x="128" y="194"/>
                                  </a:cubicBezTo>
                                  <a:cubicBezTo>
                                    <a:pt x="131" y="190"/>
                                    <a:pt x="133" y="185"/>
                                    <a:pt x="133" y="180"/>
                                  </a:cubicBezTo>
                                  <a:cubicBezTo>
                                    <a:pt x="133" y="174"/>
                                    <a:pt x="131" y="169"/>
                                    <a:pt x="128" y="165"/>
                                  </a:cubicBezTo>
                                  <a:cubicBezTo>
                                    <a:pt x="124" y="162"/>
                                    <a:pt x="119" y="160"/>
                                    <a:pt x="114" y="160"/>
                                  </a:cubicBezTo>
                                  <a:cubicBezTo>
                                    <a:pt x="108" y="160"/>
                                    <a:pt x="103" y="162"/>
                                    <a:pt x="99" y="165"/>
                                  </a:cubicBezTo>
                                  <a:cubicBezTo>
                                    <a:pt x="100" y="165"/>
                                    <a:pt x="100" y="165"/>
                                    <a:pt x="100" y="165"/>
                                  </a:cubicBezTo>
                                  <a:cubicBezTo>
                                    <a:pt x="96" y="169"/>
                                    <a:pt x="94" y="174"/>
                                    <a:pt x="94" y="180"/>
                                  </a:cubicBezTo>
                                  <a:cubicBezTo>
                                    <a:pt x="94" y="185"/>
                                    <a:pt x="96" y="190"/>
                                    <a:pt x="99" y="193"/>
                                  </a:cubicBezTo>
                                  <a:close/>
                                  <a:moveTo>
                                    <a:pt x="108" y="174"/>
                                  </a:moveTo>
                                  <a:cubicBezTo>
                                    <a:pt x="108" y="174"/>
                                    <a:pt x="108" y="174"/>
                                    <a:pt x="108" y="174"/>
                                  </a:cubicBezTo>
                                  <a:cubicBezTo>
                                    <a:pt x="109" y="172"/>
                                    <a:pt x="111" y="171"/>
                                    <a:pt x="114" y="171"/>
                                  </a:cubicBezTo>
                                  <a:cubicBezTo>
                                    <a:pt x="116" y="171"/>
                                    <a:pt x="118" y="172"/>
                                    <a:pt x="119" y="174"/>
                                  </a:cubicBezTo>
                                  <a:cubicBezTo>
                                    <a:pt x="119" y="174"/>
                                    <a:pt x="119" y="174"/>
                                    <a:pt x="119" y="174"/>
                                  </a:cubicBezTo>
                                  <a:cubicBezTo>
                                    <a:pt x="121" y="175"/>
                                    <a:pt x="122" y="177"/>
                                    <a:pt x="122" y="180"/>
                                  </a:cubicBezTo>
                                  <a:cubicBezTo>
                                    <a:pt x="122" y="182"/>
                                    <a:pt x="121" y="184"/>
                                    <a:pt x="119" y="185"/>
                                  </a:cubicBezTo>
                                  <a:cubicBezTo>
                                    <a:pt x="119" y="185"/>
                                    <a:pt x="119" y="185"/>
                                    <a:pt x="119" y="185"/>
                                  </a:cubicBezTo>
                                  <a:cubicBezTo>
                                    <a:pt x="118" y="187"/>
                                    <a:pt x="116" y="188"/>
                                    <a:pt x="114" y="188"/>
                                  </a:cubicBezTo>
                                  <a:cubicBezTo>
                                    <a:pt x="111" y="188"/>
                                    <a:pt x="109" y="187"/>
                                    <a:pt x="108" y="185"/>
                                  </a:cubicBezTo>
                                  <a:cubicBezTo>
                                    <a:pt x="108" y="185"/>
                                    <a:pt x="108" y="185"/>
                                    <a:pt x="108" y="185"/>
                                  </a:cubicBezTo>
                                  <a:cubicBezTo>
                                    <a:pt x="106" y="184"/>
                                    <a:pt x="105" y="182"/>
                                    <a:pt x="105" y="180"/>
                                  </a:cubicBezTo>
                                  <a:cubicBezTo>
                                    <a:pt x="105" y="177"/>
                                    <a:pt x="106" y="175"/>
                                    <a:pt x="108" y="174"/>
                                  </a:cubicBezTo>
                                  <a:close/>
                                  <a:moveTo>
                                    <a:pt x="117" y="132"/>
                                  </a:moveTo>
                                  <a:cubicBezTo>
                                    <a:pt x="117" y="132"/>
                                    <a:pt x="117" y="132"/>
                                    <a:pt x="117" y="132"/>
                                  </a:cubicBezTo>
                                  <a:cubicBezTo>
                                    <a:pt x="120" y="132"/>
                                    <a:pt x="123" y="129"/>
                                    <a:pt x="123" y="126"/>
                                  </a:cubicBezTo>
                                  <a:cubicBezTo>
                                    <a:pt x="123" y="55"/>
                                    <a:pt x="123" y="55"/>
                                    <a:pt x="123" y="55"/>
                                  </a:cubicBezTo>
                                  <a:cubicBezTo>
                                    <a:pt x="123" y="51"/>
                                    <a:pt x="120" y="49"/>
                                    <a:pt x="117" y="49"/>
                                  </a:cubicBezTo>
                                  <a:cubicBezTo>
                                    <a:pt x="114" y="49"/>
                                    <a:pt x="111" y="51"/>
                                    <a:pt x="111" y="55"/>
                                  </a:cubicBezTo>
                                  <a:cubicBezTo>
                                    <a:pt x="111" y="126"/>
                                    <a:pt x="111" y="126"/>
                                    <a:pt x="111" y="126"/>
                                  </a:cubicBezTo>
                                  <a:cubicBezTo>
                                    <a:pt x="111" y="129"/>
                                    <a:pt x="114" y="132"/>
                                    <a:pt x="117" y="132"/>
                                  </a:cubicBezTo>
                                  <a:close/>
                                  <a:moveTo>
                                    <a:pt x="215" y="158"/>
                                  </a:moveTo>
                                  <a:cubicBezTo>
                                    <a:pt x="215" y="158"/>
                                    <a:pt x="215" y="158"/>
                                    <a:pt x="215" y="158"/>
                                  </a:cubicBezTo>
                                  <a:cubicBezTo>
                                    <a:pt x="211" y="161"/>
                                    <a:pt x="209" y="166"/>
                                    <a:pt x="209" y="172"/>
                                  </a:cubicBezTo>
                                  <a:cubicBezTo>
                                    <a:pt x="209" y="177"/>
                                    <a:pt x="211" y="182"/>
                                    <a:pt x="214" y="186"/>
                                  </a:cubicBezTo>
                                  <a:cubicBezTo>
                                    <a:pt x="215" y="186"/>
                                    <a:pt x="215" y="186"/>
                                    <a:pt x="215" y="186"/>
                                  </a:cubicBezTo>
                                  <a:cubicBezTo>
                                    <a:pt x="218" y="189"/>
                                    <a:pt x="223" y="192"/>
                                    <a:pt x="229" y="192"/>
                                  </a:cubicBezTo>
                                  <a:cubicBezTo>
                                    <a:pt x="234" y="192"/>
                                    <a:pt x="239" y="190"/>
                                    <a:pt x="242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6" y="182"/>
                                    <a:pt x="248" y="177"/>
                                    <a:pt x="248" y="172"/>
                                  </a:cubicBezTo>
                                  <a:cubicBezTo>
                                    <a:pt x="248" y="166"/>
                                    <a:pt x="246" y="161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39" y="154"/>
                                    <a:pt x="234" y="152"/>
                                    <a:pt x="229" y="152"/>
                                  </a:cubicBezTo>
                                  <a:cubicBezTo>
                                    <a:pt x="223" y="152"/>
                                    <a:pt x="218" y="154"/>
                                    <a:pt x="215" y="158"/>
                                  </a:cubicBezTo>
                                  <a:close/>
                                  <a:moveTo>
                                    <a:pt x="223" y="166"/>
                                  </a:moveTo>
                                  <a:cubicBezTo>
                                    <a:pt x="223" y="166"/>
                                    <a:pt x="223" y="166"/>
                                    <a:pt x="223" y="166"/>
                                  </a:cubicBezTo>
                                  <a:cubicBezTo>
                                    <a:pt x="224" y="165"/>
                                    <a:pt x="226" y="164"/>
                                    <a:pt x="229" y="164"/>
                                  </a:cubicBezTo>
                                  <a:cubicBezTo>
                                    <a:pt x="231" y="164"/>
                                    <a:pt x="233" y="165"/>
                                    <a:pt x="234" y="166"/>
                                  </a:cubicBezTo>
                                  <a:cubicBezTo>
                                    <a:pt x="236" y="168"/>
                                    <a:pt x="237" y="170"/>
                                    <a:pt x="237" y="172"/>
                                  </a:cubicBezTo>
                                  <a:cubicBezTo>
                                    <a:pt x="237" y="174"/>
                                    <a:pt x="236" y="176"/>
                                    <a:pt x="234" y="178"/>
                                  </a:cubicBezTo>
                                  <a:cubicBezTo>
                                    <a:pt x="233" y="179"/>
                                    <a:pt x="231" y="180"/>
                                    <a:pt x="229" y="180"/>
                                  </a:cubicBezTo>
                                  <a:cubicBezTo>
                                    <a:pt x="226" y="180"/>
                                    <a:pt x="224" y="179"/>
                                    <a:pt x="223" y="178"/>
                                  </a:cubicBezTo>
                                  <a:cubicBezTo>
                                    <a:pt x="223" y="177"/>
                                    <a:pt x="223" y="177"/>
                                    <a:pt x="223" y="177"/>
                                  </a:cubicBezTo>
                                  <a:cubicBezTo>
                                    <a:pt x="221" y="176"/>
                                    <a:pt x="220" y="174"/>
                                    <a:pt x="220" y="172"/>
                                  </a:cubicBezTo>
                                  <a:cubicBezTo>
                                    <a:pt x="220" y="170"/>
                                    <a:pt x="221" y="168"/>
                                    <a:pt x="223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222.95pt;height:40.05pt;width:415.9pt;z-index:251691008;mso-width-relative:page;mso-height-relative:page;" coordsize="5282056,508635" o:gfxdata="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">
                <o:lock v:ext="edit" aspectratio="f"/>
                <v:rect id="矩形 5" o:spid="_x0000_s1026" o:spt="1" style="position:absolute;left:1549191;top:30228;height:352924;width:3732865;v-text-anchor:middle;" fillcolor="#F2F2F2 [3052]" filled="t" stroked="f" coordsize="21600,21600" o:gfxdata="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rn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08635;width:1642745;" coordorigin="0,14288" coordsize="1642806,508793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42862;height:480219;width:1642806;" coordsize="1642806,480219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TP6o8bwAAADb&#10;AAAADwAAAGRycy9kb3ducmV2LnhtbEWP0WoCMRRE3wX/IVyhb5powcrW6IMolqK01X7AJbnuLm5u&#10;liS69u8bQfBxmJkzzHx5c424Uoi1Zw3jkQJBbLytudTwe9wMZyBiQrbYeCYNfxRhuej35lhY3/EP&#10;XQ+pFBnCsUANVUptIWU0FTmMI98SZ+/kg8OUZSilDdhluGvkRKmpdFhzXqiwpVVF5ny4OA27rtx+&#10;qfBteL036892lXaX817rl8FYvYNIdEvP8KP9YTW8vsH9S/4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+qP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2;top:0;height:353695;width:1642804;v-text-anchor:middle;" fillcolor="#FF7C80" filled="t" stroked="f" coordsize="21600,21600" o:gfxdata="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i4b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57174;top:14288;height:385445;width:1171573;v-text-anchor:middle;" filled="f" stroked="f" coordsize="21600,21600" o:gfxdata="UEsDBAoAAAAAAIdO4kAAAAAAAAAAAAAAAAAEAAAAZHJzL1BLAwQUAAAACACHTuJAzYuN2r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rU9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uN2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实践经历</w:t>
                          </w:r>
                        </w:p>
                      </w:txbxContent>
                    </v:textbox>
                  </v:rect>
                  <v:shape id="Freeform 103" o:spid="_x0000_s1026" o:spt="100" style="position:absolute;left:85725;top:107156;height:215265;width:257175;" fillcolor="#FFFFFF [3212]" filled="t" stroked="f" coordsize="286,239" o:gfxdata="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VmIy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  <v:path o:connectlocs="144773,15311;0,19815;137579,214364;176245,207158;255376,186442;67440,196350;67440,28822;128587,196350;128587,28822;191532,194549;236493,181939;29674,173833;54852,174733;54852,148613;29674,148613;36867,156720;47658,156720;47658,166627;36867,166627;40464,118891;45859,49537;35968,113486;174447,41431;193330,113486;174447,41431;89022,174733;115099,174733;102510,144110;84526,162124;97115,156720;107006,156720;107006,166627;97115,166627;105207,118891;110603,49537;99812,113486;193330,142309;193330,167528;218508,167528;218508,142309;205919,136904;200524,149514;213113,154918;200524,160322;200524,149514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3319780</wp:posOffset>
                </wp:positionV>
                <wp:extent cx="5005070" cy="2600325"/>
                <wp:effectExtent l="0" t="0" r="0" b="0"/>
                <wp:wrapNone/>
                <wp:docPr id="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5070" cy="260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学长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420"/>
                                <w:tab w:val="left" w:pos="7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0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01.5pt;margin-top:261.4pt;height:204.75pt;width:394.1pt;z-index:251614208;mso-width-relative:page;mso-height-relative:page;" filled="f" stroked="f" coordsize="21600,21600" o:gfxdata="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I7RjPjbAAAACwEAAA8A&#10;AAAAAAAAAQAgAAAAIgAAAGRycy9kb3ducmV2LnhtbFBLAQIUABQAAAAIAIdO4kD/CT10ogEAAC8D&#10;AAAOAAAAAAAAAAEAIAAAACo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学生会团宣部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2014.09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学生会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女生部副部长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学长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导航员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  <w:p>
                      <w:pPr>
                        <w:pStyle w:val="8"/>
                        <w:tabs>
                          <w:tab w:val="left" w:pos="420"/>
                          <w:tab w:val="left" w:pos="720"/>
                          <w:tab w:val="left" w:pos="1890"/>
                          <w:tab w:val="left" w:pos="2100"/>
                        </w:tabs>
                        <w:spacing w:line="420" w:lineRule="exact"/>
                        <w:ind w:firstLine="0" w:firstLineChars="0"/>
                        <w:textAlignment w:val="baseline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1563370</wp:posOffset>
                </wp:positionV>
                <wp:extent cx="4904105" cy="115570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105" cy="1155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2012.09~2016.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6      南京大学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英语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35pt;margin-top:123.1pt;height:91pt;width:386.15pt;z-index:251611136;mso-width-relative:page;mso-height-relative:page;" filled="f" stroked="f" coordsize="21600,21600" o:gfxdata="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P5PNlbcAAAACwEAAA8AAAAAAAAAAQAgAAAAIgAAAGRycy9kb3du&#10;cmV2LnhtbFBLAQIUABQAAAAIAIdO4kBOElefiQEAAO8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2012.09~2016.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6      南京大学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英语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6452870</wp:posOffset>
                </wp:positionV>
                <wp:extent cx="2676525" cy="105791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57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年国家奖学金                   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年获“三好学生”称号      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年米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马拉松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比赛二等奖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75pt;margin-top:508.1pt;height:83.3pt;width:210.75pt;z-index:251620352;mso-width-relative:page;mso-height-relative:page;" filled="f" stroked="f" coordsize="21600,21600" o:gfxdata="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rqme69wAAAANAQAADwAAAAAAAAABACAAAAAiAAAAZHJzL2Rvd25y&#10;ZXYueG1sUEsBAhQAFAAAAAgAh07iQO6AiSWIAQAA7w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年国家奖学金                   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年获“三好学生”称号      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年米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马拉松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比赛二等奖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8202295</wp:posOffset>
                </wp:positionV>
                <wp:extent cx="4735195" cy="108077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195" cy="10804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，擅长英语写作，能说一口流利的英语。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的翻译经验，发表超过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篇译文。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65pt;margin-top:645.85pt;height:85.1pt;width:372.85pt;z-index:251617280;mso-width-relative:page;mso-height-relative:page;" filled="f" stroked="f" coordsize="21600,21600" o:gfxdata="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i/vp/dAAAADQEAAA8AAAAAAAAAAQAgAAAAIgAAAGRycy9k&#10;b3ducmV2LnhtbFBLAQIUABQAAAAIAIdO4kD97cQH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，擅长英语写作，能说一口流利的英语。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的翻译经验，发表超过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30余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篇译文。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5227955</wp:posOffset>
                </wp:positionV>
                <wp:extent cx="1207135" cy="39243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专业证书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411.65pt;height:30.9pt;width:95.05pt;mso-position-horizontal-relative:page;z-index:251673600;v-text-anchor:middle;mso-width-relative:page;mso-height-relative:page;" filled="f" stroked="f" coordsize="21600,21600" o:gfxdata="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OfsODXAAAACgEAAA8A&#10;AAAAAAAAAQAgAAAAIgAAAGRycy9kb3ducmV2LnhtbFBLAQIUABQAAAAIAIdO4kATOhqc3wEAAJID&#10;AAAOAAAAAAAAAAEAIAAAACYBAABkcnMvZTJvRG9jLnhtbFBLBQYAAAAABgAGAFkBAAB3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专业证书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5651500</wp:posOffset>
                </wp:positionV>
                <wp:extent cx="1980565" cy="0"/>
                <wp:effectExtent l="0" t="0" r="1968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5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25pt;margin-top:445pt;height:0pt;width:155.95pt;z-index:251671552;mso-width-relative:page;mso-height-relative:page;" filled="f" stroked="t" coordsize="21600,21600" o:gfxdata="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1x9LdgAAAAMAQAADwAAAAAA&#10;AAABACAAAAAiAAAAZHJzL2Rvd25yZXYueG1sUEsBAhQAFAAAAAgAh07iQJGp0EHaAQAAgwMAAA4A&#10;AAAAAAAAAQAgAAAAJwEAAGRycy9lMm9Eb2MueG1sUEsFBgAAAAAGAAYAWQEAAHMFAAAAAA=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5713730</wp:posOffset>
                </wp:positionV>
                <wp:extent cx="1918970" cy="1647190"/>
                <wp:effectExtent l="0" t="0" r="0" b="0"/>
                <wp:wrapNone/>
                <wp:docPr id="1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16471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英语六级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口译二级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笔译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73.3pt;margin-top:449.9pt;height:129.7pt;width:151.1pt;z-index:251609088;mso-width-relative:page;mso-height-relative:page;" filled="f" stroked="f" coordsize="21600,21600" o:gfxdata="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J5TINkAAAANAQAADwAAAAAA&#10;AAABACAAAAAiAAAAZHJzL2Rvd25yZXYueG1sUEsBAhQAFAAAAAgAh07iQDEI52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英语六级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口译二级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笔译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6445885</wp:posOffset>
                </wp:positionV>
                <wp:extent cx="2407920" cy="101282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98" cy="10126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年优秀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年获创业大赛一等奖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2014年获学院优秀班干部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65pt;margin-top:507.55pt;height:79.75pt;width:189.6pt;z-index:251623424;mso-width-relative:page;mso-height-relative:page;" filled="f" stroked="f" coordsize="21600,21600" o:gfxdata="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nYwTt3QAAAA0BAAAPAAAAAAAAAAEAIAAAACIAAABkcnMvZG93&#10;bnJldi54bWxQSwECFAAUAAAACACHTuJAKNrCHYkBAADvAgAADgAAAAAAAAABACAAAAAs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年优秀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年获创业大赛一等奖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5985510</wp:posOffset>
                </wp:positionV>
                <wp:extent cx="5282565" cy="5156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565" cy="515620"/>
                          <a:chOff x="0" y="0"/>
                          <a:chExt cx="5283131" cy="515620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1550355" y="37814"/>
                            <a:ext cx="3732776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4" name="组合 84"/>
                        <wpg:cNvGrpSpPr/>
                        <wpg:grpSpPr>
                          <a:xfrm>
                            <a:off x="0" y="0"/>
                            <a:ext cx="1642745" cy="515620"/>
                            <a:chOff x="0" y="0"/>
                            <a:chExt cx="1642805" cy="515779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0" y="35719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52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1" name="矩形 71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72" name="矩形 72"/>
                          <wps:cNvSpPr/>
                          <wps:spPr>
                            <a:xfrm>
                              <a:off x="307181" y="0"/>
                              <a:ext cx="1071245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80" name="Freeform 101"/>
                          <wps:cNvSpPr/>
                          <wps:spPr bwMode="auto">
                            <a:xfrm>
                              <a:off x="142875" y="92869"/>
                              <a:ext cx="157480" cy="245745"/>
                            </a:xfrm>
                            <a:custGeom>
                              <a:avLst/>
                              <a:gdLst>
                                <a:gd name="T0" fmla="*/ 92 w 170"/>
                                <a:gd name="T1" fmla="*/ 212 h 264"/>
                                <a:gd name="T2" fmla="*/ 90 w 170"/>
                                <a:gd name="T3" fmla="*/ 136 h 264"/>
                                <a:gd name="T4" fmla="*/ 55 w 170"/>
                                <a:gd name="T5" fmla="*/ 164 h 264"/>
                                <a:gd name="T6" fmla="*/ 63 w 170"/>
                                <a:gd name="T7" fmla="*/ 172 h 264"/>
                                <a:gd name="T8" fmla="*/ 80 w 170"/>
                                <a:gd name="T9" fmla="*/ 212 h 264"/>
                                <a:gd name="T10" fmla="*/ 55 w 170"/>
                                <a:gd name="T11" fmla="*/ 218 h 264"/>
                                <a:gd name="T12" fmla="*/ 111 w 170"/>
                                <a:gd name="T13" fmla="*/ 224 h 264"/>
                                <a:gd name="T14" fmla="*/ 111 w 170"/>
                                <a:gd name="T15" fmla="*/ 212 h 264"/>
                                <a:gd name="T16" fmla="*/ 138 w 170"/>
                                <a:gd name="T17" fmla="*/ 112 h 264"/>
                                <a:gd name="T18" fmla="*/ 132 w 170"/>
                                <a:gd name="T19" fmla="*/ 83 h 264"/>
                                <a:gd name="T20" fmla="*/ 168 w 170"/>
                                <a:gd name="T21" fmla="*/ 9 h 264"/>
                                <a:gd name="T22" fmla="*/ 164 w 170"/>
                                <a:gd name="T23" fmla="*/ 0 h 264"/>
                                <a:gd name="T24" fmla="*/ 96 w 170"/>
                                <a:gd name="T25" fmla="*/ 0 h 264"/>
                                <a:gd name="T26" fmla="*/ 85 w 170"/>
                                <a:gd name="T27" fmla="*/ 13 h 264"/>
                                <a:gd name="T28" fmla="*/ 74 w 170"/>
                                <a:gd name="T29" fmla="*/ 0 h 264"/>
                                <a:gd name="T30" fmla="*/ 7 w 170"/>
                                <a:gd name="T31" fmla="*/ 0 h 264"/>
                                <a:gd name="T32" fmla="*/ 2 w 170"/>
                                <a:gd name="T33" fmla="*/ 9 h 264"/>
                                <a:gd name="T34" fmla="*/ 38 w 170"/>
                                <a:gd name="T35" fmla="*/ 83 h 264"/>
                                <a:gd name="T36" fmla="*/ 32 w 170"/>
                                <a:gd name="T37" fmla="*/ 112 h 264"/>
                                <a:gd name="T38" fmla="*/ 85 w 170"/>
                                <a:gd name="T39" fmla="*/ 264 h 264"/>
                                <a:gd name="T40" fmla="*/ 138 w 170"/>
                                <a:gd name="T41" fmla="*/ 112 h 264"/>
                                <a:gd name="T42" fmla="*/ 99 w 170"/>
                                <a:gd name="T43" fmla="*/ 12 h 264"/>
                                <a:gd name="T44" fmla="*/ 119 w 170"/>
                                <a:gd name="T45" fmla="*/ 71 h 264"/>
                                <a:gd name="T46" fmla="*/ 99 w 170"/>
                                <a:gd name="T47" fmla="*/ 12 h 264"/>
                                <a:gd name="T48" fmla="*/ 126 w 170"/>
                                <a:gd name="T49" fmla="*/ 99 h 264"/>
                                <a:gd name="T50" fmla="*/ 85 w 170"/>
                                <a:gd name="T51" fmla="*/ 94 h 264"/>
                                <a:gd name="T52" fmla="*/ 44 w 170"/>
                                <a:gd name="T53" fmla="*/ 99 h 264"/>
                                <a:gd name="T54" fmla="*/ 47 w 170"/>
                                <a:gd name="T55" fmla="*/ 92 h 264"/>
                                <a:gd name="T56" fmla="*/ 117 w 170"/>
                                <a:gd name="T57" fmla="*/ 89 h 264"/>
                                <a:gd name="T58" fmla="*/ 124 w 170"/>
                                <a:gd name="T59" fmla="*/ 92 h 264"/>
                                <a:gd name="T60" fmla="*/ 17 w 170"/>
                                <a:gd name="T61" fmla="*/ 12 h 264"/>
                                <a:gd name="T62" fmla="*/ 71 w 170"/>
                                <a:gd name="T63" fmla="*/ 12 h 264"/>
                                <a:gd name="T64" fmla="*/ 80 w 170"/>
                                <a:gd name="T65" fmla="*/ 27 h 264"/>
                                <a:gd name="T66" fmla="*/ 55 w 170"/>
                                <a:gd name="T67" fmla="*/ 77 h 264"/>
                                <a:gd name="T68" fmla="*/ 85 w 170"/>
                                <a:gd name="T69" fmla="*/ 245 h 264"/>
                                <a:gd name="T70" fmla="*/ 19 w 170"/>
                                <a:gd name="T71" fmla="*/ 179 h 264"/>
                                <a:gd name="T72" fmla="*/ 151 w 170"/>
                                <a:gd name="T73" fmla="*/ 179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0" h="264">
                                  <a:moveTo>
                                    <a:pt x="111" y="212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92" y="139"/>
                                    <a:pt x="92" y="137"/>
                                    <a:pt x="90" y="136"/>
                                  </a:cubicBezTo>
                                  <a:cubicBezTo>
                                    <a:pt x="88" y="134"/>
                                    <a:pt x="84" y="134"/>
                                    <a:pt x="82" y="136"/>
                                  </a:cubicBezTo>
                                  <a:cubicBezTo>
                                    <a:pt x="55" y="164"/>
                                    <a:pt x="55" y="164"/>
                                    <a:pt x="55" y="164"/>
                                  </a:cubicBezTo>
                                  <a:cubicBezTo>
                                    <a:pt x="53" y="166"/>
                                    <a:pt x="52" y="170"/>
                                    <a:pt x="55" y="172"/>
                                  </a:cubicBezTo>
                                  <a:cubicBezTo>
                                    <a:pt x="57" y="174"/>
                                    <a:pt x="61" y="174"/>
                                    <a:pt x="63" y="172"/>
                                  </a:cubicBezTo>
                                  <a:cubicBezTo>
                                    <a:pt x="80" y="155"/>
                                    <a:pt x="80" y="155"/>
                                    <a:pt x="80" y="155"/>
                                  </a:cubicBezTo>
                                  <a:cubicBezTo>
                                    <a:pt x="80" y="212"/>
                                    <a:pt x="80" y="212"/>
                                    <a:pt x="80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58" y="212"/>
                                    <a:pt x="55" y="215"/>
                                    <a:pt x="55" y="218"/>
                                  </a:cubicBezTo>
                                  <a:cubicBezTo>
                                    <a:pt x="55" y="221"/>
                                    <a:pt x="58" y="224"/>
                                    <a:pt x="61" y="224"/>
                                  </a:cubicBezTo>
                                  <a:cubicBezTo>
                                    <a:pt x="111" y="224"/>
                                    <a:pt x="111" y="224"/>
                                    <a:pt x="111" y="224"/>
                                  </a:cubicBezTo>
                                  <a:cubicBezTo>
                                    <a:pt x="114" y="224"/>
                                    <a:pt x="117" y="221"/>
                                    <a:pt x="117" y="218"/>
                                  </a:cubicBezTo>
                                  <a:cubicBezTo>
                                    <a:pt x="117" y="215"/>
                                    <a:pt x="114" y="212"/>
                                    <a:pt x="111" y="212"/>
                                  </a:cubicBezTo>
                                  <a:close/>
                                  <a:moveTo>
                                    <a:pt x="138" y="112"/>
                                  </a:moveTo>
                                  <a:cubicBezTo>
                                    <a:pt x="138" y="112"/>
                                    <a:pt x="138" y="112"/>
                                    <a:pt x="138" y="112"/>
                                  </a:cubicBezTo>
                                  <a:cubicBezTo>
                                    <a:pt x="138" y="99"/>
                                    <a:pt x="138" y="99"/>
                                    <a:pt x="138" y="99"/>
                                  </a:cubicBezTo>
                                  <a:cubicBezTo>
                                    <a:pt x="138" y="93"/>
                                    <a:pt x="136" y="87"/>
                                    <a:pt x="132" y="83"/>
                                  </a:cubicBezTo>
                                  <a:cubicBezTo>
                                    <a:pt x="131" y="82"/>
                                    <a:pt x="129" y="81"/>
                                    <a:pt x="127" y="80"/>
                                  </a:cubicBezTo>
                                  <a:cubicBezTo>
                                    <a:pt x="168" y="9"/>
                                    <a:pt x="168" y="9"/>
                                    <a:pt x="168" y="9"/>
                                  </a:cubicBezTo>
                                  <a:cubicBezTo>
                                    <a:pt x="169" y="8"/>
                                    <a:pt x="169" y="7"/>
                                    <a:pt x="169" y="6"/>
                                  </a:cubicBezTo>
                                  <a:cubicBezTo>
                                    <a:pt x="169" y="3"/>
                                    <a:pt x="167" y="0"/>
                                    <a:pt x="164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4" y="0"/>
                                    <a:pt x="92" y="1"/>
                                    <a:pt x="91" y="3"/>
                                  </a:cubicBezTo>
                                  <a:cubicBezTo>
                                    <a:pt x="85" y="13"/>
                                    <a:pt x="85" y="13"/>
                                    <a:pt x="85" y="13"/>
                                  </a:cubicBezTo>
                                  <a:cubicBezTo>
                                    <a:pt x="79" y="3"/>
                                    <a:pt x="79" y="3"/>
                                    <a:pt x="79" y="3"/>
                                  </a:cubicBezTo>
                                  <a:cubicBezTo>
                                    <a:pt x="78" y="1"/>
                                    <a:pt x="76" y="0"/>
                                    <a:pt x="74" y="0"/>
                                  </a:cubicBezTo>
                                  <a:cubicBezTo>
                                    <a:pt x="74" y="0"/>
                                    <a:pt x="74" y="0"/>
                                    <a:pt x="74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3" y="0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8"/>
                                    <a:pt x="2" y="9"/>
                                  </a:cubicBezTo>
                                  <a:cubicBezTo>
                                    <a:pt x="43" y="80"/>
                                    <a:pt x="43" y="80"/>
                                    <a:pt x="43" y="80"/>
                                  </a:cubicBezTo>
                                  <a:cubicBezTo>
                                    <a:pt x="41" y="81"/>
                                    <a:pt x="40" y="82"/>
                                    <a:pt x="38" y="83"/>
                                  </a:cubicBezTo>
                                  <a:cubicBezTo>
                                    <a:pt x="34" y="87"/>
                                    <a:pt x="32" y="93"/>
                                    <a:pt x="32" y="99"/>
                                  </a:cubicBezTo>
                                  <a:cubicBezTo>
                                    <a:pt x="32" y="112"/>
                                    <a:pt x="32" y="112"/>
                                    <a:pt x="32" y="112"/>
                                  </a:cubicBezTo>
                                  <a:cubicBezTo>
                                    <a:pt x="12" y="129"/>
                                    <a:pt x="0" y="153"/>
                                    <a:pt x="0" y="179"/>
                                  </a:cubicBezTo>
                                  <a:cubicBezTo>
                                    <a:pt x="0" y="226"/>
                                    <a:pt x="38" y="264"/>
                                    <a:pt x="85" y="264"/>
                                  </a:cubicBezTo>
                                  <a:cubicBezTo>
                                    <a:pt x="132" y="264"/>
                                    <a:pt x="170" y="226"/>
                                    <a:pt x="170" y="179"/>
                                  </a:cubicBezTo>
                                  <a:cubicBezTo>
                                    <a:pt x="170" y="153"/>
                                    <a:pt x="158" y="129"/>
                                    <a:pt x="138" y="112"/>
                                  </a:cubicBezTo>
                                  <a:close/>
                                  <a:moveTo>
                                    <a:pt x="99" y="12"/>
                                  </a:move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ubicBezTo>
                                    <a:pt x="153" y="12"/>
                                    <a:pt x="153" y="12"/>
                                    <a:pt x="153" y="12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92" y="24"/>
                                    <a:pt x="92" y="24"/>
                                    <a:pt x="92" y="24"/>
                                  </a:cubicBez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lose/>
                                  <a:moveTo>
                                    <a:pt x="126" y="99"/>
                                  </a:moveTo>
                                  <a:cubicBezTo>
                                    <a:pt x="126" y="99"/>
                                    <a:pt x="126" y="99"/>
                                    <a:pt x="126" y="99"/>
                                  </a:cubicBezTo>
                                  <a:cubicBezTo>
                                    <a:pt x="126" y="104"/>
                                    <a:pt x="126" y="104"/>
                                    <a:pt x="126" y="104"/>
                                  </a:cubicBezTo>
                                  <a:cubicBezTo>
                                    <a:pt x="114" y="98"/>
                                    <a:pt x="100" y="94"/>
                                    <a:pt x="85" y="94"/>
                                  </a:cubicBezTo>
                                  <a:cubicBezTo>
                                    <a:pt x="70" y="94"/>
                                    <a:pt x="56" y="98"/>
                                    <a:pt x="44" y="104"/>
                                  </a:cubicBezTo>
                                  <a:cubicBezTo>
                                    <a:pt x="44" y="99"/>
                                    <a:pt x="44" y="99"/>
                                    <a:pt x="44" y="99"/>
                                  </a:cubicBezTo>
                                  <a:cubicBezTo>
                                    <a:pt x="44" y="96"/>
                                    <a:pt x="45" y="93"/>
                                    <a:pt x="47" y="92"/>
                                  </a:cubicBezTo>
                                  <a:cubicBezTo>
                                    <a:pt x="47" y="92"/>
                                    <a:pt x="47" y="92"/>
                                    <a:pt x="47" y="92"/>
                                  </a:cubicBezTo>
                                  <a:cubicBezTo>
                                    <a:pt x="48" y="90"/>
                                    <a:pt x="51" y="89"/>
                                    <a:pt x="53" y="89"/>
                                  </a:cubicBezTo>
                                  <a:cubicBezTo>
                                    <a:pt x="117" y="89"/>
                                    <a:pt x="117" y="89"/>
                                    <a:pt x="117" y="89"/>
                                  </a:cubicBezTo>
                                  <a:cubicBezTo>
                                    <a:pt x="119" y="89"/>
                                    <a:pt x="122" y="90"/>
                                    <a:pt x="123" y="92"/>
                                  </a:cubicBezTo>
                                  <a:cubicBezTo>
                                    <a:pt x="124" y="92"/>
                                    <a:pt x="124" y="92"/>
                                    <a:pt x="124" y="92"/>
                                  </a:cubicBezTo>
                                  <a:cubicBezTo>
                                    <a:pt x="125" y="93"/>
                                    <a:pt x="126" y="96"/>
                                    <a:pt x="126" y="99"/>
                                  </a:cubicBezTo>
                                  <a:close/>
                                  <a:moveTo>
                                    <a:pt x="17" y="12"/>
                                  </a:move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71" y="12"/>
                                    <a:pt x="71" y="12"/>
                                    <a:pt x="71" y="12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109" y="77"/>
                                    <a:pt x="109" y="77"/>
                                    <a:pt x="109" y="77"/>
                                  </a:cubicBezTo>
                                  <a:cubicBezTo>
                                    <a:pt x="55" y="77"/>
                                    <a:pt x="55" y="77"/>
                                    <a:pt x="55" y="77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lose/>
                                  <a:moveTo>
                                    <a:pt x="85" y="245"/>
                                  </a:move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49" y="245"/>
                                    <a:pt x="19" y="215"/>
                                    <a:pt x="19" y="179"/>
                                  </a:cubicBezTo>
                                  <a:cubicBezTo>
                                    <a:pt x="19" y="143"/>
                                    <a:pt x="49" y="114"/>
                                    <a:pt x="85" y="114"/>
                                  </a:cubicBezTo>
                                  <a:cubicBezTo>
                                    <a:pt x="121" y="114"/>
                                    <a:pt x="151" y="143"/>
                                    <a:pt x="151" y="179"/>
                                  </a:cubicBezTo>
                                  <a:cubicBezTo>
                                    <a:pt x="151" y="215"/>
                                    <a:pt x="121" y="245"/>
                                    <a:pt x="85" y="2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5pt;margin-top:471.3pt;height:40.6pt;width:415.95pt;z-index:251693056;mso-width-relative:page;mso-height-relative:page;" coordsize="5283131,515620" o:gfxdata="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">
                <o:lock v:ext="edit" aspectratio="f"/>
                <v:rect id="_x0000_s1026" o:spid="_x0000_s1026" o:spt="1" style="position:absolute;left:1550355;top:37814;height:352924;width:3732776;v-text-anchor:middle;" fillcolor="#F2F2F2 [3052]" filled="t" stroked="f" coordsize="21600,21600" o:gfxdata="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Ew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15620;width:1642745;" coordsize="1642805,515779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5719;height:480060;width:1642805;" coordsize="1642805,480219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gVbuybsAAADb&#10;AAAADwAAAGRycy9kb3ducmV2LnhtbEWP0WoCMRRE3wv+Q7iCbzVRUMpq9EGUFlFsrR9wSa67i5ub&#10;JYmu/r0pFHwcZuYMM1/eXSNuFGLtWcNoqEAQG29rLjWcfjfvHyBiQrbYeCYND4qwXPTe5lhY3/EP&#10;3Y6pFBnCsUANVUptIWU0FTmMQ98SZ+/sg8OUZSilDdhluGvkWKmpdFhzXqiwpVVF5nK8Og27rvw8&#10;qPBteL036227SrvrZa/1oD9SMxCJ7ukV/m9/WQ2TMfx9y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buy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/9jXS7wAAADb&#10;AAAADwAAAGRycy9kb3ducmV2LnhtbEWPS4vCMBSF9wP+h3CF2Qya1oVKNYoIPsDVtC50d22ubbG5&#10;KUl8zL83AwOzPJzHx5kvX6YVD3K+sawgHSYgiEurG64UHIvNYArCB2SNrWVS8EMelovexxwzbZ/8&#10;TY88VCKOsM9QQR1Cl0npy5oM+qHtiKN3tc5giNJVUjt8xnHTylGSjKXBhiOhxo7WNZW3/G4ipPVF&#10;TgcXdtvL6mt1nuzP4+Kk1Gc/TWYgAr3Cf/ivvdcKJin8fok/QC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Y10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307181;top:0;height:385445;width:1071245;v-text-anchor:middle;" filled="f" stroked="f" coordsize="21600,21600" o:gfxdata="UEsDBAoAAAAAAIdO4kAAAAAAAAAAAAAAAAAEAAAAZHJzL1BLAwQUAAAACACHTuJAQaaZK7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PgJYf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mmS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rect>
                  <v:shape id="Freeform 101" o:spid="_x0000_s1026" o:spt="100" style="position:absolute;left:142875;top:92869;height:245745;width:157480;" fillcolor="#FFFFFF [3212]" filled="t" stroked="f" coordsize="170,264" o:gfxdata="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d6VbugAAANsA&#10;AAAPAAAAAAAAAAEAIAAAACIAAABkcnMvZG93bnJldi54bWxQSwECFAAUAAAACACHTuJAMy8FnjsA&#10;AAA5AAAAEAAAAAAAAAABACAAAAAJAQAAZHJzL3NoYXBleG1sLnhtbFBLBQYAAAAABgAGAFsBAACz&#10;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  <v:path o:connectlocs="85224,197340;83371,126595;50949,152659;58360,160106;74108,197340;50949,202925;102825,208510;102825,197340;127836,104255;122278,77260;155627,8377;151921,0;88929,0;78740,12101;68550,0;6484,0;1852,8377;35201,77260;29643,104255;78740,245745;127836,104255;91708,11170;110236,66090;91708,11170;116720,92154;78740,87500;40759,92154;43538,85638;108383,82845;114867,85638;15748,11170;65771,11170;74108,25133;50949,71675;78740,228058;17600,166622;139879,166622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8115300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49.25pt;margin-top:639pt;height:19.4pt;width:26.5pt;z-index:251708416;mso-width-relative:page;mso-height-relative:page;" fillcolor="#404040 [2429]" filled="t" stroked="f" coordsize="227,166" o:gfxdata="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8115300</wp:posOffset>
                </wp:positionV>
                <wp:extent cx="263525" cy="262890"/>
                <wp:effectExtent l="0" t="0" r="3175" b="3810"/>
                <wp:wrapNone/>
                <wp:docPr id="39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11.5pt;margin-top:639pt;height:20.7pt;width:20.75pt;z-index:251704320;mso-width-relative:page;mso-height-relative:page;" fillcolor="#404040 [2429]" filled="t" stroked="f" coordsize="177,176" o:gfxdata="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rightMargin">
                  <wp:posOffset>-4561840</wp:posOffset>
                </wp:positionH>
                <wp:positionV relativeFrom="paragraph">
                  <wp:posOffset>8726170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146.1pt;margin-top:759.1pt;height:23.55pt;width:19.5pt;mso-position-horizontal-relative:page;mso-position-vertical-relative:page;z-index:251700224;mso-width-relative:page;mso-height-relative:page;" fillcolor="#404040 [2429]" filled="t" stroked="f" coordsize="198,239" o:gfxdata="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O/YxB/cAAAADwEAAA8AAAAAAAAAAQAgAAAAIgAAAGRy&#10;cy9kb3ducmV2LnhtbFBLAQIUABQAAAAIAIdO4kAFHyNtzAkAAOs1AAAOAAAAAAAAAAEAIAAAACsB&#10;AABkcnMvZTJvRG9jLnhtbFBLBQYAAAAABgAGAFkBAABpDQAAAAA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8726170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-27.5pt;margin-top:687.1pt;height:22.75pt;width:19.25pt;z-index:251701248;mso-width-relative:page;mso-height-relative:page;" fillcolor="#404040 [2429]" filled="t" stroked="f" coordsize="195,230" o:gfxdata="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8726170</wp:posOffset>
                </wp:positionV>
                <wp:extent cx="318135" cy="248285"/>
                <wp:effectExtent l="0" t="0" r="5715" b="0"/>
                <wp:wrapNone/>
                <wp:docPr id="38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o:spt="100" style="position:absolute;left:0pt;margin-left:11.4pt;margin-top:687.1pt;height:19.55pt;width:25.05pt;z-index:251703296;mso-width-relative:page;mso-height-relative:page;" fillcolor="#404040 [2429]" filled="t" stroked="f" coordsize="253,197" o:gfxdata="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" path="m106,56c110,56,115,58,118,61c118,62,118,62,118,62c121,65,123,69,123,74c123,79,121,83,118,86c118,86,118,86,118,86c115,90,110,92,106,92c96,92,88,84,88,74c88,69,90,65,93,61c96,58,101,56,106,56xm107,65c107,65,107,65,107,65c107,66,107,67,107,68c107,72,104,75,100,75c99,75,98,75,97,75c97,79,101,83,106,83c108,83,110,82,112,80c113,79,114,76,114,74c114,72,114,69,112,68c112,68,112,68,112,68c110,66,109,65,107,65xm148,65c148,65,148,65,148,65c148,66,149,67,149,68c149,72,145,75,141,75c140,75,139,75,138,75c139,79,142,83,147,83c149,83,152,82,153,80c155,79,156,76,156,74c156,72,155,69,153,68c153,68,153,68,153,68c152,66,150,65,148,65xm134,169c134,169,134,169,134,169c134,178,134,178,134,178c146,177,157,174,166,169c182,161,191,147,188,127c177,73,177,73,177,73c174,61,180,47,193,45c206,43,215,55,216,67c216,69,216,71,216,73c216,73,216,73,216,73c216,78,216,82,217,86c217,89,219,93,222,95c223,96,225,97,226,97c226,97,226,97,226,97c226,97,226,97,226,97c227,97,228,97,229,97c230,96,231,95,233,93c233,92,233,92,233,92c237,82,238,71,236,61c233,49,227,38,220,31c218,29,216,27,213,26c204,20,194,21,186,29c184,31,182,33,181,36c180,37,179,38,178,39c174,41,170,40,168,36c164,29,158,24,152,21c144,17,135,15,126,15c118,15,109,17,101,21c94,24,89,29,85,36c84,37,83,38,82,39c79,41,74,40,72,36c70,33,68,31,66,29c59,21,49,20,39,26c37,27,35,29,33,31c25,38,19,49,17,61c15,71,15,82,20,92c20,92,20,92,20,92c21,95,22,96,24,97c25,97,26,97,27,97c28,97,30,96,31,95c33,93,35,89,36,86c37,80,37,74,37,67c38,55,46,43,60,45c73,47,79,61,75,73c65,127,65,127,65,127c61,147,71,161,86,169c86,169,86,169,86,169c96,174,107,177,119,178c119,169,119,169,119,169c116,168,113,166,110,165c105,161,99,157,95,152c91,147,88,141,86,135c81,121,90,112,104,108c118,104,135,104,149,108c162,112,171,121,167,135c165,141,162,147,157,152c153,157,148,161,143,165c140,166,137,168,134,169xm79,182c79,182,79,182,79,182c79,182,79,182,79,182c59,171,45,152,51,125c61,70,61,70,61,70c61,70,61,70,61,70c64,59,52,54,52,68c51,75,52,82,50,89c49,95,46,102,41,106c38,109,34,111,30,112c25,113,21,112,17,110c13,108,9,104,6,98c6,98,6,98,6,98c0,85,0,71,2,58c5,43,13,30,22,21c25,18,28,15,32,13c47,4,64,6,77,19c78,20,78,20,78,20c83,15,88,11,94,7c104,2,115,0,126,0c137,0,149,2,158,7c164,11,170,15,175,20c176,19,176,19,176,19c188,6,206,4,221,13c224,15,227,18,230,21c240,30,247,43,250,58c253,71,252,85,246,98c246,99,246,99,246,99c243,104,240,108,236,110c232,112,227,113,223,112c223,112,223,112,223,112c219,111,215,109,212,106c207,102,203,95,202,89c201,82,201,75,201,68c200,54,189,59,191,70c192,70,192,70,192,70c202,125,202,125,202,125c207,152,194,171,173,182c146,197,107,197,79,182xm109,122c109,122,109,122,109,122c103,124,99,127,100,130c101,134,104,138,107,142c110,146,114,150,118,152c124,156,128,156,135,152c135,152,135,152,135,152c135,152,135,152,135,152c139,150,143,146,146,142c149,138,151,134,153,130c154,127,150,124,144,122c133,119,119,119,109,122xm147,56c147,56,147,56,147,56c152,56,156,58,159,61c160,62,160,62,160,62c163,65,165,69,165,74c165,79,163,83,159,86c159,86,159,86,159,86c156,90,152,92,147,92c137,92,129,84,129,74c129,69,131,65,135,61c138,58,142,56,147,56xe">
                <v:path o:connectlocs="148379,78140;148379,108388;116942,76880;134547,81921;121972,94524;143349,93264;134547,81921;187360,85702;184845,104607;192389,85702;168498,212995;208736,212995;242687,56714;271609,92004;284183,122252;287956,122252;296758,76880;233885,36549;211251,45371;127002,26466;90536,45371;41495,39070;25149,115950;38980,119731;75447,56714;108140,212995;149636,212995;108140,170144;209994,170144;168498,212995;99338,229380;76704,88223;51555,133594;7544,123512;27663,26466;98081,25206;198677,8822;277896,16384;309332,123512;280411,141156;254005,112169;241430,88223;99338,229380;125745,163842;169755,191570;183587,178966;137062,153760;199934,76880;199934,108388;162211,93264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8726170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70.15pt;margin-top:687.1pt;height:18.75pt;width:23pt;z-index:251707392;mso-width-relative:page;mso-height-relative:page;" fillcolor="#404040 [2429]" filled="t" stroked="f" coordsize="233,189" o:gfxdata="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APo5mjZAAAADgEAAA8AAAAAAAAAAQAgAAAAIgAAAGRycy9kb3ducmV2Lnht&#10;bFBLAQIUABQAAAAIAIdO4kDJnuiMGAkAACUwAAAOAAAAAAAAAAEAIAAAACgBAABkcnMvZTJvRG9j&#10;LnhtbFBLBQYAAAAABgAGAFkBAACyDAAAAAA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8115300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70.4pt;margin-top:639pt;height:23.25pt;width:23pt;z-index:251706368;mso-width-relative:page;mso-height-relative:page;" fillcolor="#404040 [2429]" filled="t" stroked="f" coordsize="233,235" o:gfxdata="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8115300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-30.4pt;margin-top:639pt;height:24.95pt;width:24.9pt;z-index:251702272;mso-width-relative:page;mso-height-relative:page;" fillcolor="#404040 [2429]" filled="t" stroked="f" coordsize="251,251" o:gfxdata="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AM5mlE2QAAAA0BAAAPAAAAAAAAAAEAIAAAACIA&#10;AABkcnMvZG93bnJldi54bWxQSwECFAAUAAAACACHTuJAjqt5AX0IAACAKwAADgAAAAAAAAABACAA&#10;AAAoAQAAZHJzL2Uyb0RvYy54bWxQSwUGAAAAAAYABgBZAQAAFww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-934720</wp:posOffset>
                </wp:positionH>
                <wp:positionV relativeFrom="paragraph">
                  <wp:posOffset>7782560</wp:posOffset>
                </wp:positionV>
                <wp:extent cx="1980565" cy="0"/>
                <wp:effectExtent l="0" t="0" r="1968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5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6pt;margin-top:612.8pt;height:0pt;width:155.95pt;z-index:251697152;mso-width-relative:page;mso-height-relative:page;" filled="f" stroked="t" coordsize="21600,21600" o:gfxdata="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irn3S2AAAAA4BAAAPAAAAAAAA&#10;AAEAIAAAACIAAABkcnMvZG93bnJldi54bWxQSwECFAAUAAAACACHTuJAmXnoOtkBAACDAwAADgAA&#10;AAAAAAABACAAAAAnAQAAZHJzL2Uyb0RvYy54bWxQSwUGAAAAAAYABgBZAQAAcg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158115</wp:posOffset>
                </wp:positionH>
                <wp:positionV relativeFrom="paragraph">
                  <wp:posOffset>7359015</wp:posOffset>
                </wp:positionV>
                <wp:extent cx="1207135" cy="39243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45pt;margin-top:579.45pt;height:30.9pt;width:95.05pt;mso-position-horizontal-relative:page;z-index:251698176;v-text-anchor:middle;mso-width-relative:page;mso-height-relative:page;" filled="f" stroked="f" coordsize="21600,21600" o:gfxdata="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pUu8TZAAAADAEA&#10;AA8AAAAAAAAAAQAgAAAAIgAAAGRycy9kb3ducmV2LnhtbFBLAQIUABQAAAAIAIdO4kBlIpTf4AEA&#10;AJIDAAAOAAAAAAAAAAEAIAAAACgBAABkcnMvZTJvRG9jLnhtbFBLBQYAAAAABgAGAFkBAAB6BQAA&#10;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-330835</wp:posOffset>
                </wp:positionV>
                <wp:extent cx="4050665" cy="980440"/>
                <wp:effectExtent l="0" t="0" r="0" b="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林白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求职意向：英语教师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13.05pt;margin-top:-26.05pt;height:77.2pt;width:318.95pt;z-index:251610112;mso-width-relative:page;mso-height-relative:page;" filled="f" stroked="f" coordsize="21600,21600" o:gfxdata="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lXvYbXAAAACwEAAA8AAAAAAAAA&#10;AQAgAAAAIgAAAGRycy9kb3ducmV2LnhtbFBLAQIUABQAAAAIAIdO4kCLbb9m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56"/>
                          <w:szCs w:val="56"/>
                          <w:lang w:eastAsia="zh-CN"/>
                        </w:rPr>
                        <w:t>林白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7C80"/>
                          <w:kern w:val="24"/>
                          <w:sz w:val="28"/>
                          <w:szCs w:val="28"/>
                        </w:rPr>
                        <w:t>求职意向：英语教师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margin">
                  <wp:posOffset>-1142365</wp:posOffset>
                </wp:positionH>
                <wp:positionV relativeFrom="paragraph">
                  <wp:posOffset>-911860</wp:posOffset>
                </wp:positionV>
                <wp:extent cx="2259330" cy="10692130"/>
                <wp:effectExtent l="0" t="0" r="762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59330" cy="1069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89.95pt;margin-top:-71.8pt;height:841.9pt;width:177.9pt;mso-position-horizontal-relative:margin;z-index:251585536;v-text-anchor:middle;mso-width-relative:page;mso-height-relative:page;" fillcolor="#F2F2F2 [3052]" filled="t" stroked="f" coordsize="21600,21600" o:gfxdata="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e0I3neAAAADgEAAA8AAAAAAAAAAQAgAAAAIgAAAGRycy9kb3ducmV2LnhtbFBLAQIU&#10;ABQAAAAIAIdO4kBTbvrU7QEAALQDAAAOAAAAAAAAAAEAIAAAAC0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7760970</wp:posOffset>
                </wp:positionV>
                <wp:extent cx="5281295" cy="529590"/>
                <wp:effectExtent l="0" t="0" r="0" b="381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567" cy="529590"/>
                          <a:chOff x="0" y="0"/>
                          <a:chExt cx="5281567" cy="52959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1549191" y="52900"/>
                            <a:ext cx="3732376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5" name="组合 85"/>
                        <wpg:cNvGrpSpPr/>
                        <wpg:grpSpPr>
                          <a:xfrm>
                            <a:off x="0" y="0"/>
                            <a:ext cx="1642745" cy="529590"/>
                            <a:chOff x="0" y="0"/>
                            <a:chExt cx="1642805" cy="530067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0" y="50007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74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7" name="矩形 77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78" name="矩形 78"/>
                          <wps:cNvSpPr/>
                          <wps:spPr>
                            <a:xfrm>
                              <a:off x="307181" y="0"/>
                              <a:ext cx="1071245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81" name="Freeform 93"/>
                          <wps:cNvSpPr/>
                          <wps:spPr bwMode="auto">
                            <a:xfrm>
                              <a:off x="121443" y="128588"/>
                              <a:ext cx="197485" cy="197485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611.1pt;height:41.7pt;width:415.85pt;z-index:251695104;mso-width-relative:page;mso-height-relative:page;" coordsize="5281567,529590" o:gfxdata="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">
                <o:lock v:ext="edit" aspectratio="f"/>
                <v:rect id="_x0000_s1026" o:spid="_x0000_s1026" o:spt="1" style="position:absolute;left:1549191;top:52900;height:352924;width:3732376;v-text-anchor:middle;" fillcolor="#F2F2F2 [3052]" filled="t" stroked="f" coordsize="21600,21600" o:gfxdata="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/ZM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29590;width:1642745;" coordsize="1642805,530067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50007;height:480060;width:1642805;" coordsize="1642805,480219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KkaPRrwAAADb&#10;AAAADwAAAGRycy9kb3ducmV2LnhtbEWP0WoCMRRE3wX/IVyhb5ooxcrW6IMolqK01X7AJbnuLm5u&#10;liS69u8bQfBxmJkzzHx5c424Uoi1Zw3jkQJBbLytudTwe9wMZyBiQrbYeCYNfxRhuej35lhY3/EP&#10;XQ+pFBnCsUANVUptIWU0FTmMI98SZ+/kg8OUZSilDdhluGvkRKmpdFhzXqiwpVVF5ny4OA27rtx+&#10;qfBteL036892lXaX817rl8FYvYNIdEvP8KP9YTW8vcL9S/4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Gj0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H33qpLwAAADb&#10;AAAADwAAAGRycy9kb3ducmV2LnhtbEWPS4vCMBSF9wP+h3CF2Qya6sJKNYoIPsDVtC50d22ubbG5&#10;KUl8zL83AwOzPJzHx5kvX6YVD3K+saxgNExAEJdWN1wpOBabwRSED8gaW8uk4Ic8LBe9jzlm2j75&#10;mx55qEQcYZ+hgjqELpPSlzUZ9EPbEUfvap3BEKWrpHb4jOOmleMkmUiDDUdCjR2taypv+d1ESOuL&#10;nA4u7LaX1dfqnO7Pk+Kk1Gd/lMxABHqF//Bfe68VpCn8fok/QC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96q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307181;top:0;height:385445;width:1071245;v-text-anchor:middle;" filled="f" stroked="f" coordsize="21600,21600" o:gfxdata="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Ors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Freeform 93" o:spid="_x0000_s1026" o:spt="100" style="position:absolute;left:121443;top:128588;height:197485;width:197485;" fillcolor="#FFFFFF [3212]" filled="t" stroked="f" coordsize="255,255" o:gfxdata="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C1nW5AAAA2wAA&#10;AA8AAAAAAAAAAQAgAAAAIgAAAGRycy9kb3ducmV2LnhtbFBLAQIUABQAAAAIAIdO4kAzLwWeOwAA&#10;ADkAAAAQAAAAAAAAAAEAIAAAAAgBAABkcnMvc2hhcGV4bWwueG1sUEsFBgAAAAAGAAYAWwEAALID&#10;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  <v:path o:connectlocs="6970,0;0,189740;189740,197485;197485,6970;50339,182770;14714,182770;26331,167281;26331,152566;14714,127009;34075,119265;14714,111520;26331,85964;26331,70475;14714,44918;34075,37948;14714,30203;50339,14714;182770,182770;59632,182770;182770,14714;89836,142498;151792,142498;156439,131656;149469,114618;140175,108423;149469,87512;120814,58858;92159,87512;101453,108423;86738,122363;85189,138626;106874,74347;120814,68151;140175,87512;120814,106874;106874,101453;106874,74347;94483,131656;99129,120814;132431,116167;143273,120814;147145,131656;94483,133980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1050290</wp:posOffset>
                </wp:positionV>
                <wp:extent cx="5282565" cy="50101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361" cy="501015"/>
                          <a:chOff x="0" y="0"/>
                          <a:chExt cx="5282361" cy="501015"/>
                        </a:xfrm>
                      </wpg:grpSpPr>
                      <wps:wsp>
                        <wps:cNvPr id="18" name="矩形 2"/>
                        <wps:cNvSpPr/>
                        <wps:spPr>
                          <a:xfrm>
                            <a:off x="1549191" y="22672"/>
                            <a:ext cx="3733170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2" name="组合 82"/>
                        <wpg:cNvGrpSpPr/>
                        <wpg:grpSpPr>
                          <a:xfrm>
                            <a:off x="0" y="0"/>
                            <a:ext cx="1642745" cy="501015"/>
                            <a:chOff x="0" y="0"/>
                            <a:chExt cx="1642805" cy="501492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0" y="21432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32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1" name="矩形 61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23" name="矩形 17"/>
                          <wps:cNvSpPr/>
                          <wps:spPr>
                            <a:xfrm>
                              <a:off x="257173" y="0"/>
                              <a:ext cx="1207135" cy="39243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2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5725" y="114301"/>
                              <a:ext cx="250031" cy="1738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82.7pt;height:39.45pt;width:415.95pt;z-index:251688960;mso-width-relative:page;mso-height-relative:page;" coordsize="5282361,501015" o:gfxdata="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">
                <o:lock v:ext="edit" aspectratio="f"/>
                <v:rect id="矩形 2" o:spid="_x0000_s1026" o:spt="1" style="position:absolute;left:1549191;top:22672;height:352924;width:3733170;v-text-anchor:middle;" fillcolor="#F2F2F2 [3052]" filled="t" stroked="f" coordsize="21600,21600" o:gfxdata="UEsDBAoAAAAAAIdO4kAAAAAAAAAAAAAAAAAEAAAAZHJzL1BLAwQUAAAACACHTuJASmkH7r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Y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pB+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01015;width:1642745;" coordsize="1642805,501492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21432;height:480060;width:1642805;" coordsize="1642805,48021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XIkLabsAAADb&#10;AAAADwAAAGRycy9kb3ducmV2LnhtbEWP0WoCMRRE3wv+Q7iCbzVRQcpq9EGUFlFsrR9wSa67i5ub&#10;JYmu/r0pFHwcZuYMM1/eXSNuFGLtWcNoqEAQG29rLjWcfjfvHyBiQrbYeCYND4qwXPTe5lhY3/EP&#10;3Y6pFBnCsUANVUptIWU0FTmMQ98SZ+/sg8OUZSilDdhluGvkWKmpdFhzXqiwpVVF5nK8Og27rvw8&#10;qPBteL036227SrvrZa/1oD9SMxCJ7ukV/m9/WQ2TMfx9y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kLa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egFBlr0AAADb&#10;AAAADwAAAGRycy9kb3ducmV2LnhtbEWPS2vCQBSF90L/w3ALbqRO4iKW1FGk4ANcmbhodreZ2yQ0&#10;cyfMjI/++44guDycx8dZrG6mFxdyvrOsIJ0mIIhrqztuFJzKzds7CB+QNfaWScEfeVgtX0YLzLW9&#10;8pEuRWhEHGGfo4I2hCGX0tctGfRTOxBH78c6gyFK10jt8BrHTS9nSZJJgx1HQosDfbZU/xZnEyG9&#10;Lws6uLDbfq8n62q+r7LyS6nxa5p8gAh0C8/wo73XCrIU7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AUGW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矩形 17" o:spid="_x0000_s1026" o:spt="1" style="position:absolute;left:257173;top:0;height:392430;width:1207135;v-text-anchor:middle;" filled="f" stroked="f" coordsize="21600,21600" o:gfxdata="UEsDBAoAAAAAAIdO4kAAAAAAAAAAAAAAAAAEAAAAZHJzL1BLAwQUAAAACACHTuJAPVkTrb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ZE6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Freeform 142" o:spid="_x0000_s1026" o:spt="100" style="position:absolute;left:85725;top:114301;height:173872;width:250031;" fillcolor="#FFFFFF" filled="t" stroked="f" coordsize="263,184" o:gfxdata="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1m9k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1994535</wp:posOffset>
                </wp:positionV>
                <wp:extent cx="1207135" cy="39243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157.05pt;height:30.9pt;width:95.05pt;mso-position-horizontal-relative:page;z-index:251666432;v-text-anchor:middle;mso-width-relative:page;mso-height-relative:page;" filled="f" stroked="f" coordsize="21600,21600" o:gfxdata="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XfqJq2AAAAAoBAAAP&#10;AAAAAAAAAAEAIAAAACIAAABkcnMvZG93bnJldi54bWxQSwECFAAUAAAACACHTuJAi2qlF98BAACS&#10;AwAADgAAAAAAAAABACAAAAAnAQAAZHJzL2Uyb0RvYy54bWxQSwUGAAAAAAYABgBZAQAAe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2478405</wp:posOffset>
                </wp:positionV>
                <wp:extent cx="180975" cy="1812290"/>
                <wp:effectExtent l="38100" t="0" r="952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12290"/>
                          <a:chOff x="0" y="0"/>
                          <a:chExt cx="180975" cy="1812290"/>
                        </a:xfrm>
                      </wpg:grpSpPr>
                      <wps:wsp>
                        <wps:cNvPr id="26" name="KSO_Shape"/>
                        <wps:cNvSpPr/>
                        <wps:spPr>
                          <a:xfrm>
                            <a:off x="0" y="1014413"/>
                            <a:ext cx="9525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293927" anchor="ctr"/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0" y="1343025"/>
                            <a:ext cx="148590" cy="148590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KSO_Shape"/>
                        <wps:cNvSpPr/>
                        <wps:spPr bwMode="auto">
                          <a:xfrm>
                            <a:off x="0" y="1657350"/>
                            <a:ext cx="149860" cy="154940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0" y="0"/>
                            <a:ext cx="148590" cy="188595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4" name="Freeform 112"/>
                        <wps:cNvSpPr/>
                        <wps:spPr bwMode="auto">
                          <a:xfrm>
                            <a:off x="0" y="357188"/>
                            <a:ext cx="147320" cy="161925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KSO_Shape"/>
                        <wps:cNvSpPr/>
                        <wps:spPr bwMode="auto">
                          <a:xfrm>
                            <a:off x="0" y="685800"/>
                            <a:ext cx="180975" cy="164465"/>
                          </a:xfrm>
                          <a:custGeom>
                            <a:avLst/>
                            <a:gdLst>
                              <a:gd name="T0" fmla="*/ 0 w 63"/>
                              <a:gd name="T1" fmla="*/ 55 h 57"/>
                              <a:gd name="T2" fmla="*/ 4 w 63"/>
                              <a:gd name="T3" fmla="*/ 57 h 57"/>
                              <a:gd name="T4" fmla="*/ 11 w 63"/>
                              <a:gd name="T5" fmla="*/ 45 h 57"/>
                              <a:gd name="T6" fmla="*/ 40 w 63"/>
                              <a:gd name="T7" fmla="*/ 39 h 57"/>
                              <a:gd name="T8" fmla="*/ 63 w 63"/>
                              <a:gd name="T9" fmla="*/ 0 h 57"/>
                              <a:gd name="T10" fmla="*/ 8 w 63"/>
                              <a:gd name="T11" fmla="*/ 43 h 57"/>
                              <a:gd name="T12" fmla="*/ 34 w 63"/>
                              <a:gd name="T13" fmla="*/ 17 h 57"/>
                              <a:gd name="T14" fmla="*/ 0 w 63"/>
                              <a:gd name="T15" fmla="*/ 5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05pt;margin-top:195.15pt;height:142.7pt;width:14.25pt;z-index:251664384;mso-width-relative:page;mso-height-relative:page;" coordsize="180975,1812290" o:gfxdata="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">
                <o:lock v:ext="edit" aspectratio="f"/>
                <v:shape id="KSO_Shape" o:spid="_x0000_s1026" o:spt="100" style="position:absolute;left:0;top:1014413;height:163195;width:95250;v-text-anchor:middle;" fillcolor="#FF7C80" filled="t" stroked="f" coordsize="559792,955625" o:gfxdata="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3mSAC/&#10;AAAA2wAAAA8AAAAAAAAAAQAgAAAAIgAAAGRycy9kb3ducmV2LnhtbFBLAQIUABQAAAAIAIdO4kAz&#10;LwWeOwAAADkAAAAQAAAAAAAAAAEAIAAAAA4BAABkcnMvc2hhcGV4bWwueG1sUEsFBgAAAAAGAAYA&#10;WwEAALg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8.16463888888889mm"/>
                </v:shape>
                <v:shape id="KSO_Shape" o:spid="_x0000_s1026" o:spt="100" style="position:absolute;left:0;top:1343025;height:148590;width:148590;v-text-anchor:middle;" fillcolor="#FF7C80" filled="t" stroked="f" coordsize="5581,5581" o:gfxdata="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kWLL4A&#10;AADbAAAADwAAAAAAAAABACAAAAAiAAAAZHJzL2Rvd25yZXYueG1sUEsBAhQAFAAAAAgAh07iQDMv&#10;BZ47AAAAOQAAABAAAAAAAAAAAQAgAAAADQEAAGRycy9zaGFwZXhtbC54bWxQSwUGAAAAAAYABgBb&#10;AQAAtw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1057787848;@0,@0;@0,@0;@0,@0;@0,@0;105778784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1657350;height:154940;width:149860;v-text-anchor:middle;" fillcolor="#FF7C80" filled="t" stroked="f" coordsize="90,93" o:gfxdata="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aao27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0;height:188595;width:148590;v-text-anchor:middle;" fillcolor="#FF7C80" filled="t" stroked="f" coordsize="1679575,2125662" o:gfxdata="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EuGr4A&#10;AADbAAAADwAAAAAAAAABACAAAAAiAAAAZHJzL2Rvd25yZXYueG1sUEsBAhQAFAAAAAgAh07iQDMv&#10;BZ47AAAAOQAAABAAAAAAAAAAAQAgAAAADQEAAGRycy9zaGFwZXhtbC54bWxQSwUGAAAAAAYABgBb&#10;AQAAtw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44984,82826;57092,89108;56438,92792;55683,97208;57143,101901;81712,149033;78389,100917;79320,96123;78313,92187;81133,88705;92763,82271;103411,82851;111240,90597;117986,99277;123625,108915;128005,119689;131127,131624;132864,144820;127376,154584;109931,162078;91630,166897;72750,168966;52763,168058;33002,163945;14096,156754;0,148731;1359,134727;4178,122136;8357,110833;13794,100765;20415,91859;28118,83961;37835,76341;73592,454;82024,2753;89650,6795;96168,12327;101328,19097;104977,26928;106865,35593;106638,45596;103719,55600;98459,64340;91185,71388;80967,76946;74070,78765;66620,79270;58290,78183;50639,75430;43767,71237;37551,65351;32467,57772;29245,49108;28062,39635;29069,30667;31989,22482;36519,15182;42459,9043;49607,4344;57736,1237;66545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0;top:357188;height:161925;width:147320;" fillcolor="#FF7C80" filled="t" stroked="f" coordsize="256,277" o:gfxdata="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2iJa8AAAA&#10;2wAAAA8AAAAAAAAAAQAgAAAAIgAAAGRycy9kb3ducmV2LnhtbFBLAQIUABQAAAAIAIdO4kAzLwWe&#10;OwAAADkAAAAQAAAAAAAAAAEAIAAAAAsBAABkcnMvc2hhcGV4bWwueG1sUEsFBgAAAAAGAAYAWwEA&#10;ALUD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104735,141465;77112,141465;70207,122759;39707,144972;22443,122759;36254,115744;18990,88269;36254,66056;43160,84762;73660,62548;104735,84762;111065,66056;128329,88269;111065,115744;124876,122759;11509,45596;135810,36243;123725,23967;115093,36243;37980,23967;27047,30397;14962,27474;135810,56702;11509,137957;14962,146726;132357,146726;135810,56702;27047,12275;37980,5845;109339,5845;120848,12275;140414,19290;147320,50857;147320,137957;123725,161925;0,137957;0,50857;6905,19290;43160,91776;70207,115744;77112,91776;104735,115744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685800;height:164465;width:180975;" fillcolor="#FF7C80" filled="t" stroked="f" coordsize="63,57" o:gfxdata="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G9Lb4A&#10;AADbAAAADwAAAAAAAAABACAAAAAiAAAAZHJzL2Rvd25yZXYueG1sUEsBAhQAFAAAAAgAh07iQDMv&#10;BZ47AAAAOQAAABAAAAAAAAAAAQAgAAAADQEAAGRycy9zaGFwZXhtbC54bWxQSwUGAAAAAAYABgBb&#10;AQAAtwMAAAAA&#10;" path="m0,55c0,55,0,57,4,57c3,54,11,45,11,45c11,45,25,54,40,39c54,23,44,11,63,0c17,10,7,24,8,43c12,34,24,22,34,17c17,29,5,47,0,55xe">
                  <v:path o:connectlocs="0,158694;11490,164465;31598,129840;114904,112528;180975,0;22980,124070;97669,49050;0,158694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2343150</wp:posOffset>
                </wp:positionV>
                <wp:extent cx="1852295" cy="2435860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4360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1998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t>团员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南京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180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8888 8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88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Zyq1998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0.6pt;margin-top:184.5pt;height:191.8pt;width:145.85pt;z-index:251593728;mso-width-relative:page;mso-height-relative:page;" filled="f" stroked="f" coordsize="21600,21600" o:gfxdata="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vGxlc2QAAAAwBAAAPAAAAAAAA&#10;AAEAIAAAACIAAABkcnMvZG93bnJldi54bWxQSwECFAAUAAAACACHTuJA875K0p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1998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t>团员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南京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180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8888 8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88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Zyq1998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2410460</wp:posOffset>
                </wp:positionV>
                <wp:extent cx="1980565" cy="1981200"/>
                <wp:effectExtent l="0" t="0" r="19685" b="190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565" cy="1981357"/>
                          <a:chOff x="0" y="0"/>
                          <a:chExt cx="1980565" cy="1981816"/>
                        </a:xfrm>
                      </wpg:grpSpPr>
                      <wps:wsp>
                        <wps:cNvPr id="57" name="直接连接符 57"/>
                        <wps:cNvCnPr/>
                        <wps:spPr>
                          <a:xfrm>
                            <a:off x="0" y="33083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0" y="66071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0" y="991067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0" y="132158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直接连接符 42"/>
                        <wps:cNvCnPr/>
                        <wps:spPr>
                          <a:xfrm>
                            <a:off x="0" y="1651619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直接连接符 43"/>
                        <wps:cNvCnPr/>
                        <wps:spPr>
                          <a:xfrm>
                            <a:off x="0" y="1981816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直接连接符 46"/>
                        <wps:cNvCnPr/>
                        <wps:spPr>
                          <a:xfrm>
                            <a:off x="0" y="0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25pt;margin-top:189.8pt;height:156pt;width:155.95pt;z-index:251669504;mso-width-relative:page;mso-height-relative:page;" coordsize="1980565,1981816" o:gfxdata="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OpqlVPcAAAADAEAAA8AAAAAAAAAAQAgAAAAIgAAAGRycy9kb3ducmV2&#10;LnhtbFBLAQIUABQAAAAIAIdO4kBQyBlL3AIAAIkQAAAOAAAAAAAAAAEAIAAAACsBAABkcnMvZTJv&#10;RG9jLnhtbFBLBQYAAAAABgAGAFkBAAB5BgAAAAA=&#10;">
                <o:lock v:ext="edit" aspectratio="f"/>
                <v:line id="_x0000_s1026" o:spid="_x0000_s1026" o:spt="20" style="position:absolute;left:0;top:330831;height:0;width:1980565;" filled="f" stroked="t" coordsize="21600,21600" o:gfxdata="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TAa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660711;height:0;width:1980565;" filled="f" stroked="t" coordsize="21600,21600" o:gfxdata="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vTkt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991067;height:0;width:1980565;" filled="f" stroked="t" coordsize="21600,21600" o:gfxdata="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nzd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1321581;height:0;width:1980565;" filled="f" stroked="t" coordsize="21600,21600" o:gfxdata="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yVR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2" o:spid="_x0000_s1026" o:spt="20" style="position:absolute;left:0;top:1651619;height:0;width:1980565;" filled="f" stroked="t" coordsize="21600,21600" o:gfxdata="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p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3" o:spid="_x0000_s1026" o:spt="20" style="position:absolute;left:0;top:1981816;height:0;width:1980565;" filled="f" stroked="t" coordsize="21600,21600" o:gfxdata="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0j1C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0;height:0;width:1980565;" filled="f" stroked="t" coordsize="21600,21600" o:gfxdata="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Aoz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7764780</wp:posOffset>
                </wp:positionV>
                <wp:extent cx="1193165" cy="28892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06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自我评价     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75pt;margin-top:611.4pt;height:22.75pt;width:93.95pt;z-index:251618304;v-text-anchor:middle;mso-width-relative:page;mso-height-relative:page;" filled="f" stroked="f" coordsize="21600,21600" o:gfxdata="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Ly/ENoAAAANAQAADwAAAAAAAAABACAA&#10;AAAiAAAAZHJzL2Rvd25yZXYueG1sUEsBAhQAFAAAAAgAh07iQKFhTOzSAQAAdgMAAA4AAAAAAAAA&#10;AQAgAAAAKQEAAGRycy9lMm9Eb2MueG1sUEsFBgAAAAAGAAYAWQEAAG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自我评价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5922010</wp:posOffset>
                </wp:positionV>
                <wp:extent cx="1578610" cy="28892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6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荣誉奖励     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75pt;margin-top:466.3pt;height:22.75pt;width:124.3pt;z-index:251621376;v-text-anchor:middle;mso-width-relative:page;mso-height-relative:page;" filled="f" stroked="f" coordsize="21600,21600" o:gfxdata="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wKMr02gAAAAsBAAAPAAAAAAAAAAEA&#10;IAAAACIAAABkcnMvZG93bnJldi54bWxQSwECFAAUAAAACACHTuJAyilT3tQBAAB2AwAADgAAAAAA&#10;AAABACAAAAApAQAAZHJzL2Uyb0RvYy54bWxQSwUGAAAAAAYABgBZAQAAb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荣誉奖励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7792085</wp:posOffset>
                </wp:positionV>
                <wp:extent cx="171450" cy="216535"/>
                <wp:effectExtent l="0" t="0" r="0" b="0"/>
                <wp:wrapNone/>
                <wp:docPr id="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5.5pt;margin-top:613.55pt;height:17.05pt;width:13.5pt;z-index:251619328;v-text-anchor:middle;mso-width-relative:page;mso-height-relative:page;" fillcolor="#FFFFFF" filled="t" stroked="f" coordsize="1679575,2125662" o:gfxdata="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5A4F37"/>
    <w:multiLevelType w:val="multilevel"/>
    <w:tmpl w:val="195A4F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D9333DF"/>
    <w:multiLevelType w:val="multilevel"/>
    <w:tmpl w:val="4D9333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EA568AD"/>
    <w:multiLevelType w:val="multilevel"/>
    <w:tmpl w:val="4EA568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4895F68"/>
    <w:multiLevelType w:val="multilevel"/>
    <w:tmpl w:val="54895F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1B524C6"/>
    <w:multiLevelType w:val="multilevel"/>
    <w:tmpl w:val="61B524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A730039"/>
    <w:multiLevelType w:val="multilevel"/>
    <w:tmpl w:val="6A7300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9494A31"/>
    <w:multiLevelType w:val="multilevel"/>
    <w:tmpl w:val="79494A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E7E02CD"/>
    <w:multiLevelType w:val="multilevel"/>
    <w:tmpl w:val="7E7E0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F1E75"/>
    <w:rsid w:val="00051EDF"/>
    <w:rsid w:val="00070BAC"/>
    <w:rsid w:val="000971F0"/>
    <w:rsid w:val="000C5F65"/>
    <w:rsid w:val="00126C2F"/>
    <w:rsid w:val="00146C71"/>
    <w:rsid w:val="0015784C"/>
    <w:rsid w:val="00172C2D"/>
    <w:rsid w:val="00187ADA"/>
    <w:rsid w:val="001A7C3A"/>
    <w:rsid w:val="002233AC"/>
    <w:rsid w:val="00244C12"/>
    <w:rsid w:val="002928C2"/>
    <w:rsid w:val="002A6C57"/>
    <w:rsid w:val="002C230E"/>
    <w:rsid w:val="002D4DA0"/>
    <w:rsid w:val="002F6581"/>
    <w:rsid w:val="00301C7F"/>
    <w:rsid w:val="00307B2B"/>
    <w:rsid w:val="00321B11"/>
    <w:rsid w:val="0034661E"/>
    <w:rsid w:val="00347CDE"/>
    <w:rsid w:val="0037123D"/>
    <w:rsid w:val="00497406"/>
    <w:rsid w:val="004A19ED"/>
    <w:rsid w:val="00503FD5"/>
    <w:rsid w:val="00522322"/>
    <w:rsid w:val="005421B8"/>
    <w:rsid w:val="00572DFB"/>
    <w:rsid w:val="00594972"/>
    <w:rsid w:val="005A1FE2"/>
    <w:rsid w:val="005D0676"/>
    <w:rsid w:val="005E4AF0"/>
    <w:rsid w:val="005F27DB"/>
    <w:rsid w:val="006202A0"/>
    <w:rsid w:val="00681405"/>
    <w:rsid w:val="006838D5"/>
    <w:rsid w:val="006961C3"/>
    <w:rsid w:val="006D10E4"/>
    <w:rsid w:val="006E3612"/>
    <w:rsid w:val="006F1860"/>
    <w:rsid w:val="006F4FFD"/>
    <w:rsid w:val="00727D56"/>
    <w:rsid w:val="00731224"/>
    <w:rsid w:val="00743BE8"/>
    <w:rsid w:val="00756F20"/>
    <w:rsid w:val="00804023"/>
    <w:rsid w:val="00807210"/>
    <w:rsid w:val="00827C1C"/>
    <w:rsid w:val="008712CA"/>
    <w:rsid w:val="008C1552"/>
    <w:rsid w:val="008F6DFB"/>
    <w:rsid w:val="009077FF"/>
    <w:rsid w:val="00921151"/>
    <w:rsid w:val="00924DDD"/>
    <w:rsid w:val="0098753C"/>
    <w:rsid w:val="009911E5"/>
    <w:rsid w:val="009967D0"/>
    <w:rsid w:val="00A352FF"/>
    <w:rsid w:val="00A35BB0"/>
    <w:rsid w:val="00AF7D10"/>
    <w:rsid w:val="00C204FB"/>
    <w:rsid w:val="00C810C8"/>
    <w:rsid w:val="00D51D34"/>
    <w:rsid w:val="00D541A2"/>
    <w:rsid w:val="00DE151C"/>
    <w:rsid w:val="00DE79B7"/>
    <w:rsid w:val="00E224AD"/>
    <w:rsid w:val="00E2478A"/>
    <w:rsid w:val="00F04BA4"/>
    <w:rsid w:val="00F402C3"/>
    <w:rsid w:val="00FB2814"/>
    <w:rsid w:val="00FF3CC1"/>
    <w:rsid w:val="2540112F"/>
    <w:rsid w:val="331F1E75"/>
    <w:rsid w:val="3A8C4F94"/>
    <w:rsid w:val="486009E9"/>
    <w:rsid w:val="72E13DDF"/>
    <w:rsid w:val="7E0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kern w:val="2"/>
      <w:sz w:val="18"/>
      <w:szCs w:val="18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  <w:style w:type="paragraph" w:customStyle="1" w:styleId="13">
    <w:name w:val="List Paragraph"/>
    <w:basedOn w:val="1"/>
    <w:uiPriority w:val="99"/>
    <w:pPr>
      <w:ind w:firstLine="420" w:firstLineChars="200"/>
    </w:pPr>
    <w:rPr>
      <w:rFonts w:ascii="Arial" w:hAnsi="Arial" w:eastAsia="黑体" w:cs="黑体"/>
    </w:rPr>
  </w:style>
  <w:style w:type="character" w:customStyle="1" w:styleId="14">
    <w:name w:val="日期 Char"/>
    <w:basedOn w:val="6"/>
    <w:link w:val="2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32844;&#22330;&#21830;&#21153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职场商务简历求职简历</Template>
  <Company>Microsoft</Company>
  <Pages>1</Pages>
  <Words>4</Words>
  <Characters>29</Characters>
  <Lines>1</Lines>
  <Paragraphs>1</Paragraphs>
  <ScaleCrop>false</ScaleCrop>
  <LinksUpToDate>false</LinksUpToDate>
  <CharactersWithSpaces>32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2017-01-10T11:26:00Z</dcterms:created>
  <dc:creator>yuhua</dc:creator>
  <cp:lastModifiedBy>admin</cp:lastModifiedBy>
  <cp:lastPrinted>2017-03-29T06:15:00Z</cp:lastPrinted>
  <dcterms:modified xsi:type="dcterms:W3CDTF">2017-06-22T11:54:36Z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